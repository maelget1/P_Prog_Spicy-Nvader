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77777777" w:rsidR="00C930E9" w:rsidRDefault="00C930E9">
      <w:pPr>
        <w:pStyle w:val="TM1"/>
      </w:pPr>
    </w:p>
    <w:p w14:paraId="71FE72A4" w14:textId="77777777" w:rsidR="00C930E9" w:rsidRDefault="00C930E9">
      <w:pPr>
        <w:pStyle w:val="TM1"/>
      </w:pPr>
    </w:p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301CD0BF" w:rsidR="00C930E9" w:rsidRDefault="00F337A3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Spicy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Nvader</w:t>
            </w:r>
            <w:proofErr w:type="spellEnd"/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77777777" w:rsidR="00C930E9" w:rsidRDefault="00C930E9"/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B1CF694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12C3E90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69205C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10B419C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7E0F5DC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C44B9E2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39BFF72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2A3AB48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BEEAE16" w14:textId="77777777" w:rsidR="00C83E77" w:rsidRDefault="00C114A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à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0CC41120" w:rsidR="00F61EF4" w:rsidRDefault="00F61EF4" w:rsidP="00F61EF4">
      <w:pPr>
        <w:pStyle w:val="Paragraphedeliste"/>
      </w:pPr>
      <w:r>
        <w:t xml:space="preserve">T : Dans la fenêtre d’accueil, lors de la sélection de “jouer” avec “enter”, la stories 14 s’exécutent </w:t>
      </w:r>
    </w:p>
    <w:p w14:paraId="58D1BEE8" w14:textId="7EFD2E31" w:rsidR="00D61347" w:rsidRDefault="00D61347" w:rsidP="00D61347"/>
    <w:p w14:paraId="51E1FB32" w14:textId="64EF16F0" w:rsidR="00D61347" w:rsidRDefault="00D61347" w:rsidP="00D61347">
      <w:r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434FDB8A" w:rsidR="00F61EF4" w:rsidRDefault="00F61EF4" w:rsidP="00F61EF4">
      <w:pPr>
        <w:pStyle w:val="Paragraphedeliste"/>
      </w:pPr>
      <w:r>
        <w:t xml:space="preserve">T : Dans la fenêtre de jeu, en appuyant sur le bouton “esc”, la partie se termine. </w:t>
      </w: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2859C26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attaquer avec un bouton, pour tuer les aliens ou briser mes murs. REF2 </w:t>
      </w:r>
    </w:p>
    <w:p w14:paraId="103AFD0D" w14:textId="77777777" w:rsidR="00F61EF4" w:rsidRDefault="00F61EF4" w:rsidP="00F61EF4">
      <w:pPr>
        <w:pStyle w:val="Paragraphedeliste"/>
      </w:pPr>
      <w:r>
        <w:t xml:space="preserve">T : Dans le jeu, lorsqu’un laser touche un alien, il meurt. </w:t>
      </w:r>
    </w:p>
    <w:p w14:paraId="2CF02900" w14:textId="77777777" w:rsidR="00F61EF4" w:rsidRDefault="00F61EF4" w:rsidP="00F61EF4">
      <w:pPr>
        <w:pStyle w:val="Paragraphedeliste"/>
      </w:pPr>
      <w:r>
        <w:t xml:space="preserve">T : Dans le jeu, lorsqu’un laser touche un mur, il se casse légèrement. </w:t>
      </w:r>
    </w:p>
    <w:p w14:paraId="0084E217" w14:textId="77777777" w:rsidR="00F61EF4" w:rsidRDefault="00F61EF4" w:rsidP="00F61EF4">
      <w:pPr>
        <w:pStyle w:val="Paragraphedeliste"/>
      </w:pPr>
      <w:r>
        <w:t xml:space="preserve">T : Dans le jeu, je veux appuyer sur « espace », pour tirer des lasers </w:t>
      </w:r>
    </w:p>
    <w:p w14:paraId="756D0EEC" w14:textId="7F51FF6E" w:rsidR="00F61EF4" w:rsidRDefault="00F61EF4" w:rsidP="00F61EF4">
      <w:pPr>
        <w:pStyle w:val="Paragraphedeliste"/>
      </w:pPr>
      <w:r>
        <w:t xml:space="preserve">T : Dans le jeu, lorsque je tue un alien mon score augmente de 100pts 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392D0584" w:rsidR="00EC408C" w:rsidRDefault="00EC408C" w:rsidP="00EC408C"/>
    <w:p w14:paraId="0F395C8B" w14:textId="70098801" w:rsidR="00EC408C" w:rsidRDefault="00EC408C" w:rsidP="00EC408C">
      <w:r>
        <w:lastRenderedPageBreak/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</w:t>
      </w:r>
      <w:proofErr w:type="spellStart"/>
      <w:r>
        <w:t>timer</w:t>
      </w:r>
      <w:proofErr w:type="spellEnd"/>
      <w:r>
        <w:t xml:space="preserve">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5BD2DE06" w14:textId="5E5355D7" w:rsidR="00EC408C" w:rsidRDefault="00EC408C" w:rsidP="00EC408C"/>
    <w:p w14:paraId="3E10F7AA" w14:textId="291D0E27" w:rsidR="00EC408C" w:rsidRDefault="00EC408C" w:rsidP="00EC408C">
      <w:r>
        <w:t>Pause</w:t>
      </w:r>
    </w:p>
    <w:p w14:paraId="6D754267" w14:textId="4681491A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frapper une touche pour mettre en pause </w:t>
      </w:r>
    </w:p>
    <w:p w14:paraId="1EC63249" w14:textId="5AB4AB9C" w:rsidR="00F61EF4" w:rsidRDefault="00F61EF4" w:rsidP="00F61EF4">
      <w:pPr>
        <w:pStyle w:val="Paragraphedeliste"/>
      </w:pPr>
      <w:r>
        <w:t xml:space="preserve">T : Dans le jeu, en appuyant sur « p », le jeu se met en pause. </w:t>
      </w:r>
    </w:p>
    <w:p w14:paraId="60285769" w14:textId="474831B7" w:rsidR="00EC408C" w:rsidRDefault="00EC408C" w:rsidP="00EC408C"/>
    <w:p w14:paraId="37A8084E" w14:textId="2A1B77F6" w:rsidR="00EC408C" w:rsidRDefault="00EC408C" w:rsidP="00EC408C">
      <w:r w:rsidRPr="00EC408C">
        <w:rPr>
          <w:color w:val="FF0000"/>
        </w:rPr>
        <w:t>Quitter</w:t>
      </w:r>
      <w:r>
        <w:t xml:space="preserve"> ou </w:t>
      </w:r>
      <w:r w:rsidRPr="00EC408C">
        <w:rPr>
          <w:color w:val="4472C4" w:themeColor="accent1"/>
        </w:rPr>
        <w:t>jouer</w:t>
      </w:r>
    </w:p>
    <w:p w14:paraId="7EE09A43" w14:textId="098AFFC5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reprendre ou quitter ma partie depuis la fenêtre de pause </w:t>
      </w:r>
    </w:p>
    <w:p w14:paraId="75C54595" w14:textId="77777777" w:rsidR="00F61EF4" w:rsidRDefault="00F61EF4" w:rsidP="00F61EF4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48670BCD" w14:textId="77777777" w:rsidR="00F61EF4" w:rsidRDefault="00F61EF4" w:rsidP="00F61EF4">
      <w:pPr>
        <w:pStyle w:val="Paragraphedeliste"/>
      </w:pPr>
      <w:r>
        <w:t xml:space="preserve">T : Dans la fenêtre de pause, lors d’un clic avec le bouton « enter » l’action sélectionné sera exécuté </w:t>
      </w:r>
    </w:p>
    <w:p w14:paraId="12859CE7" w14:textId="77777777" w:rsidR="00F61EF4" w:rsidRDefault="00F61EF4" w:rsidP="00F61EF4">
      <w:pPr>
        <w:pStyle w:val="Paragraphedeliste"/>
      </w:pPr>
      <w:r>
        <w:t xml:space="preserve">T : Dans la fenêtre de pause, l’option « quitter » nous ramènera dans le menu principal. </w:t>
      </w:r>
    </w:p>
    <w:p w14:paraId="2832B4AA" w14:textId="21FDB429" w:rsidR="00F61EF4" w:rsidRDefault="00F61EF4" w:rsidP="00F61EF4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AC56F47" w:rsidR="00EC408C" w:rsidRDefault="00EC408C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088DF495" w:rsidR="00EC408C" w:rsidRDefault="00EC408C" w:rsidP="00EC408C"/>
    <w:p w14:paraId="48ECB5A5" w14:textId="2A30C1D1" w:rsidR="00EC408C" w:rsidRDefault="00EC408C" w:rsidP="00EC408C">
      <w:r>
        <w:t>Ambiance</w:t>
      </w:r>
    </w:p>
    <w:p w14:paraId="0380ECAF" w14:textId="3B57F2FD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Dans le jeu, je </w:t>
      </w:r>
    </w:p>
    <w:p w14:paraId="589DDDEF" w14:textId="2B882F11" w:rsidR="00806261" w:rsidRDefault="00806261" w:rsidP="00806261">
      <w:pPr>
        <w:pStyle w:val="Paragraphedeliste"/>
      </w:pPr>
      <w:proofErr w:type="gramStart"/>
      <w:r>
        <w:t>veux</w:t>
      </w:r>
      <w:proofErr w:type="gramEnd"/>
      <w:r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37A0770" w:rsidR="00806261" w:rsidRDefault="00806261" w:rsidP="00806261">
      <w:pPr>
        <w:pStyle w:val="Paragraphedeliste"/>
      </w:pPr>
      <w:proofErr w:type="gramStart"/>
      <w:r>
        <w:t>vies</w:t>
      </w:r>
      <w:proofErr w:type="gramEnd"/>
      <w:r>
        <w:t>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5412F355" w14:textId="1AB53756" w:rsidR="00EC408C" w:rsidRDefault="00EC408C" w:rsidP="00EC408C">
      <w:r>
        <w:lastRenderedPageBreak/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77777777" w:rsidR="00D61347" w:rsidRDefault="00F61EF4" w:rsidP="00D61347">
      <w:pPr>
        <w:pStyle w:val="Paragraphedeliste"/>
      </w:pPr>
      <w:r>
        <w:t xml:space="preserve">T : Lors du démarrage de l’application je veux un menu principal 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7777777" w:rsidR="00D61347" w:rsidRDefault="00F61EF4" w:rsidP="00D61347">
      <w:pPr>
        <w:pStyle w:val="Paragraphedeliste"/>
      </w:pPr>
      <w:r>
        <w:t xml:space="preserve">T : Dans la fenêtre d’accueil, lorsque le curseur est tout en haut on ne peut plus appuyer sur la flèche « haut » </w:t>
      </w:r>
    </w:p>
    <w:p w14:paraId="2762DA46" w14:textId="77777777" w:rsidR="00D61347" w:rsidRDefault="00F61EF4" w:rsidP="00D61347">
      <w:pPr>
        <w:pStyle w:val="Paragraphedeliste"/>
      </w:pPr>
      <w:r>
        <w:t xml:space="preserve">T : Dans la fenêtre d’accueil, lorsque le curseur est tout en bas on ne peut plus appuyer sur la flèche « bas » </w:t>
      </w:r>
    </w:p>
    <w:p w14:paraId="722885FE" w14:textId="7F93BDBB" w:rsidR="00D61347" w:rsidRDefault="00F61EF4" w:rsidP="00D61347">
      <w:pPr>
        <w:pStyle w:val="Paragraphedeliste"/>
      </w:pPr>
      <w:r>
        <w:t xml:space="preserve">T : Dans la fenêtre d’accueil, une flèche montre sur quel onglet je suis. </w:t>
      </w:r>
    </w:p>
    <w:p w14:paraId="61E2A3E5" w14:textId="74AF3E66" w:rsidR="00EC408C" w:rsidRDefault="00EC408C" w:rsidP="00EC408C"/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77777777" w:rsidR="00F21753" w:rsidRDefault="00F21753" w:rsidP="00F21753"/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77777777" w:rsidR="00F21753" w:rsidRDefault="00F21753" w:rsidP="00F21753"/>
    <w:p w14:paraId="4CC25CF6" w14:textId="1968A2C3" w:rsidR="00F21753" w:rsidRDefault="00F21753" w:rsidP="00F21753">
      <w:r>
        <w:lastRenderedPageBreak/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t xml:space="preserve"> </w:t>
      </w:r>
      <w:r w:rsidRPr="00F21753"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01E10228" w:rsidR="00F21753" w:rsidRPr="003A15E6" w:rsidRDefault="00F21753" w:rsidP="00F21753">
      <w:r w:rsidRPr="00F21753"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1D9095B5" w:rsidR="00F21753" w:rsidRDefault="009F5324" w:rsidP="00F21753">
            <w:r>
              <w:t>1</w:t>
            </w:r>
            <w:r>
              <w:t>8, 1, 3, 4, 5, 6, 7, 10, 15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826F241" w14:textId="46359AE2" w:rsidR="00F21753" w:rsidRDefault="009F5324" w:rsidP="00F21753">
            <w:r>
              <w:t>17, 14, 8, 9</w:t>
            </w:r>
          </w:p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34F7198D" w:rsidR="00F21753" w:rsidRDefault="00E2379E" w:rsidP="00F21753">
            <w:r>
              <w:t>11, 12, 19, 16, 2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77777777" w:rsidR="0011188A" w:rsidRDefault="0011188A" w:rsidP="0011188A"/>
    <w:p w14:paraId="614ED343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A4FAA7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D4C59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50100D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893BA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5C23475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16634E97" w14:textId="77777777" w:rsidR="00AA0785" w:rsidRDefault="00AA0785" w:rsidP="00AA0785"/>
    <w:p w14:paraId="4A9F3FF1" w14:textId="7BBFE331" w:rsidR="0049659A" w:rsidRDefault="003E60F7" w:rsidP="00E2379E">
      <w:pPr>
        <w:pStyle w:val="Titre1"/>
      </w:pPr>
      <w:bookmarkStart w:id="6" w:name="_Toc114999700"/>
      <w:r>
        <w:t>Suivi du développement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2379E" w14:paraId="5532F50B" w14:textId="77777777" w:rsidTr="00E2379E">
        <w:tc>
          <w:tcPr>
            <w:tcW w:w="3020" w:type="dxa"/>
          </w:tcPr>
          <w:p w14:paraId="214D2AF2" w14:textId="088F4928" w:rsidR="00E2379E" w:rsidRDefault="00E2379E" w:rsidP="00E2379E">
            <w:r>
              <w:t>Stories</w:t>
            </w:r>
          </w:p>
        </w:tc>
        <w:tc>
          <w:tcPr>
            <w:tcW w:w="3020" w:type="dxa"/>
          </w:tcPr>
          <w:p w14:paraId="287538F1" w14:textId="1ECF5679" w:rsidR="00E2379E" w:rsidRDefault="00E2379E" w:rsidP="00E2379E">
            <w:r>
              <w:t>Date validation</w:t>
            </w:r>
          </w:p>
        </w:tc>
        <w:tc>
          <w:tcPr>
            <w:tcW w:w="3020" w:type="dxa"/>
          </w:tcPr>
          <w:p w14:paraId="341643C7" w14:textId="465993FD" w:rsidR="00E2379E" w:rsidRDefault="00E2379E" w:rsidP="00E2379E">
            <w:r>
              <w:t xml:space="preserve">Date </w:t>
            </w:r>
            <w:r>
              <w:t>réalisation</w:t>
            </w:r>
          </w:p>
        </w:tc>
      </w:tr>
      <w:tr w:rsidR="00E2379E" w14:paraId="7C5E6215" w14:textId="77777777" w:rsidTr="00E2379E">
        <w:tc>
          <w:tcPr>
            <w:tcW w:w="3020" w:type="dxa"/>
          </w:tcPr>
          <w:p w14:paraId="1EEF9957" w14:textId="133513F6" w:rsidR="00E2379E" w:rsidRDefault="00E2379E" w:rsidP="00E2379E">
            <w:r>
              <w:t>1</w:t>
            </w:r>
          </w:p>
        </w:tc>
        <w:tc>
          <w:tcPr>
            <w:tcW w:w="3020" w:type="dxa"/>
          </w:tcPr>
          <w:p w14:paraId="68DA591F" w14:textId="77777777" w:rsidR="00E2379E" w:rsidRDefault="00E2379E" w:rsidP="00E2379E"/>
        </w:tc>
        <w:tc>
          <w:tcPr>
            <w:tcW w:w="3020" w:type="dxa"/>
          </w:tcPr>
          <w:p w14:paraId="1B99F526" w14:textId="77777777" w:rsidR="00E2379E" w:rsidRDefault="00E2379E" w:rsidP="00E2379E"/>
        </w:tc>
      </w:tr>
      <w:tr w:rsidR="00E2379E" w14:paraId="3AEA7E99" w14:textId="77777777" w:rsidTr="00E2379E">
        <w:tc>
          <w:tcPr>
            <w:tcW w:w="3020" w:type="dxa"/>
          </w:tcPr>
          <w:p w14:paraId="4BE5B112" w14:textId="764B7A16" w:rsidR="00E2379E" w:rsidRDefault="00E2379E" w:rsidP="00E2379E">
            <w:r>
              <w:t>2</w:t>
            </w:r>
          </w:p>
        </w:tc>
        <w:tc>
          <w:tcPr>
            <w:tcW w:w="3020" w:type="dxa"/>
          </w:tcPr>
          <w:p w14:paraId="45C6D9AE" w14:textId="77777777" w:rsidR="00E2379E" w:rsidRDefault="00E2379E" w:rsidP="00E2379E"/>
        </w:tc>
        <w:tc>
          <w:tcPr>
            <w:tcW w:w="3020" w:type="dxa"/>
          </w:tcPr>
          <w:p w14:paraId="7899AF64" w14:textId="77777777" w:rsidR="00E2379E" w:rsidRDefault="00E2379E" w:rsidP="00E2379E"/>
        </w:tc>
      </w:tr>
      <w:tr w:rsidR="00E2379E" w14:paraId="37E1638A" w14:textId="77777777" w:rsidTr="00E2379E">
        <w:tc>
          <w:tcPr>
            <w:tcW w:w="3020" w:type="dxa"/>
          </w:tcPr>
          <w:p w14:paraId="51078361" w14:textId="4897A743" w:rsidR="00E2379E" w:rsidRDefault="00E2379E" w:rsidP="00E2379E">
            <w:r>
              <w:t>3</w:t>
            </w:r>
          </w:p>
        </w:tc>
        <w:tc>
          <w:tcPr>
            <w:tcW w:w="3020" w:type="dxa"/>
          </w:tcPr>
          <w:p w14:paraId="28480B3D" w14:textId="77777777" w:rsidR="00E2379E" w:rsidRDefault="00E2379E" w:rsidP="00E2379E"/>
        </w:tc>
        <w:tc>
          <w:tcPr>
            <w:tcW w:w="3020" w:type="dxa"/>
          </w:tcPr>
          <w:p w14:paraId="6EE3E552" w14:textId="77777777" w:rsidR="00E2379E" w:rsidRDefault="00E2379E" w:rsidP="00E2379E"/>
        </w:tc>
      </w:tr>
      <w:tr w:rsidR="00E2379E" w14:paraId="129737FA" w14:textId="77777777" w:rsidTr="00E2379E">
        <w:tc>
          <w:tcPr>
            <w:tcW w:w="3020" w:type="dxa"/>
          </w:tcPr>
          <w:p w14:paraId="5CB47C93" w14:textId="7CF8862F" w:rsidR="00E2379E" w:rsidRDefault="00E2379E" w:rsidP="00E2379E">
            <w:r>
              <w:t>4</w:t>
            </w:r>
          </w:p>
        </w:tc>
        <w:tc>
          <w:tcPr>
            <w:tcW w:w="3020" w:type="dxa"/>
          </w:tcPr>
          <w:p w14:paraId="131BEC45" w14:textId="77777777" w:rsidR="00E2379E" w:rsidRDefault="00E2379E" w:rsidP="00E2379E"/>
        </w:tc>
        <w:tc>
          <w:tcPr>
            <w:tcW w:w="3020" w:type="dxa"/>
          </w:tcPr>
          <w:p w14:paraId="3143D6E1" w14:textId="77777777" w:rsidR="00E2379E" w:rsidRDefault="00E2379E" w:rsidP="00E2379E"/>
        </w:tc>
      </w:tr>
      <w:tr w:rsidR="00E2379E" w14:paraId="2377D14B" w14:textId="77777777" w:rsidTr="00E2379E">
        <w:tc>
          <w:tcPr>
            <w:tcW w:w="3020" w:type="dxa"/>
          </w:tcPr>
          <w:p w14:paraId="4E4B3B2D" w14:textId="6540B8E6" w:rsidR="00E2379E" w:rsidRDefault="00E2379E" w:rsidP="00E2379E">
            <w:r>
              <w:t>5</w:t>
            </w:r>
          </w:p>
        </w:tc>
        <w:tc>
          <w:tcPr>
            <w:tcW w:w="3020" w:type="dxa"/>
          </w:tcPr>
          <w:p w14:paraId="372A0085" w14:textId="77777777" w:rsidR="00E2379E" w:rsidRDefault="00E2379E" w:rsidP="00E2379E"/>
        </w:tc>
        <w:tc>
          <w:tcPr>
            <w:tcW w:w="3020" w:type="dxa"/>
          </w:tcPr>
          <w:p w14:paraId="6162B99E" w14:textId="77777777" w:rsidR="00E2379E" w:rsidRDefault="00E2379E" w:rsidP="00E2379E"/>
        </w:tc>
      </w:tr>
      <w:tr w:rsidR="00E2379E" w14:paraId="667DEE2F" w14:textId="77777777" w:rsidTr="00E2379E">
        <w:tc>
          <w:tcPr>
            <w:tcW w:w="3020" w:type="dxa"/>
          </w:tcPr>
          <w:p w14:paraId="46A4FD7E" w14:textId="7F024B42" w:rsidR="00E2379E" w:rsidRDefault="00E2379E" w:rsidP="00E2379E">
            <w:r>
              <w:t>6</w:t>
            </w:r>
          </w:p>
        </w:tc>
        <w:tc>
          <w:tcPr>
            <w:tcW w:w="3020" w:type="dxa"/>
          </w:tcPr>
          <w:p w14:paraId="429D9D0B" w14:textId="77777777" w:rsidR="00E2379E" w:rsidRDefault="00E2379E" w:rsidP="00E2379E"/>
        </w:tc>
        <w:tc>
          <w:tcPr>
            <w:tcW w:w="3020" w:type="dxa"/>
          </w:tcPr>
          <w:p w14:paraId="339E99C5" w14:textId="77777777" w:rsidR="00E2379E" w:rsidRDefault="00E2379E" w:rsidP="00E2379E"/>
        </w:tc>
      </w:tr>
      <w:tr w:rsidR="00E2379E" w14:paraId="5558DC0D" w14:textId="77777777" w:rsidTr="00E2379E">
        <w:tc>
          <w:tcPr>
            <w:tcW w:w="3020" w:type="dxa"/>
          </w:tcPr>
          <w:p w14:paraId="08277631" w14:textId="160E1EE9" w:rsidR="00E2379E" w:rsidRDefault="00E2379E" w:rsidP="00E2379E">
            <w:r>
              <w:t>7</w:t>
            </w:r>
          </w:p>
        </w:tc>
        <w:tc>
          <w:tcPr>
            <w:tcW w:w="3020" w:type="dxa"/>
          </w:tcPr>
          <w:p w14:paraId="6CEDE59A" w14:textId="77777777" w:rsidR="00E2379E" w:rsidRDefault="00E2379E" w:rsidP="00E2379E"/>
        </w:tc>
        <w:tc>
          <w:tcPr>
            <w:tcW w:w="3020" w:type="dxa"/>
          </w:tcPr>
          <w:p w14:paraId="7D8E40CC" w14:textId="77777777" w:rsidR="00E2379E" w:rsidRDefault="00E2379E" w:rsidP="00E2379E"/>
        </w:tc>
      </w:tr>
      <w:tr w:rsidR="00E2379E" w14:paraId="5D6FE02E" w14:textId="77777777" w:rsidTr="00E2379E">
        <w:tc>
          <w:tcPr>
            <w:tcW w:w="3020" w:type="dxa"/>
          </w:tcPr>
          <w:p w14:paraId="4CFEC7FF" w14:textId="36C494E8" w:rsidR="00E2379E" w:rsidRDefault="00E2379E" w:rsidP="00E2379E">
            <w:r>
              <w:t>8</w:t>
            </w:r>
          </w:p>
        </w:tc>
        <w:tc>
          <w:tcPr>
            <w:tcW w:w="3020" w:type="dxa"/>
          </w:tcPr>
          <w:p w14:paraId="654B6357" w14:textId="77777777" w:rsidR="00E2379E" w:rsidRDefault="00E2379E" w:rsidP="00E2379E"/>
        </w:tc>
        <w:tc>
          <w:tcPr>
            <w:tcW w:w="3020" w:type="dxa"/>
          </w:tcPr>
          <w:p w14:paraId="182EFB6A" w14:textId="77777777" w:rsidR="00E2379E" w:rsidRDefault="00E2379E" w:rsidP="00E2379E"/>
        </w:tc>
      </w:tr>
      <w:tr w:rsidR="00E2379E" w14:paraId="0466E775" w14:textId="77777777" w:rsidTr="00E2379E">
        <w:tc>
          <w:tcPr>
            <w:tcW w:w="3020" w:type="dxa"/>
          </w:tcPr>
          <w:p w14:paraId="27F83A46" w14:textId="2E914DF7" w:rsidR="00E2379E" w:rsidRDefault="00E2379E" w:rsidP="00E2379E">
            <w:r>
              <w:t>9</w:t>
            </w:r>
          </w:p>
        </w:tc>
        <w:tc>
          <w:tcPr>
            <w:tcW w:w="3020" w:type="dxa"/>
          </w:tcPr>
          <w:p w14:paraId="78E0690A" w14:textId="77777777" w:rsidR="00E2379E" w:rsidRDefault="00E2379E" w:rsidP="00E2379E"/>
        </w:tc>
        <w:tc>
          <w:tcPr>
            <w:tcW w:w="3020" w:type="dxa"/>
          </w:tcPr>
          <w:p w14:paraId="542AAE20" w14:textId="77777777" w:rsidR="00E2379E" w:rsidRDefault="00E2379E" w:rsidP="00E2379E"/>
        </w:tc>
      </w:tr>
      <w:tr w:rsidR="00E2379E" w14:paraId="1183D6C3" w14:textId="77777777" w:rsidTr="00E2379E">
        <w:tc>
          <w:tcPr>
            <w:tcW w:w="3020" w:type="dxa"/>
          </w:tcPr>
          <w:p w14:paraId="7ACA2135" w14:textId="2B8F35A0" w:rsidR="00E2379E" w:rsidRDefault="00E2379E" w:rsidP="00E2379E">
            <w:r>
              <w:t>10</w:t>
            </w:r>
          </w:p>
        </w:tc>
        <w:tc>
          <w:tcPr>
            <w:tcW w:w="3020" w:type="dxa"/>
          </w:tcPr>
          <w:p w14:paraId="3768E6D0" w14:textId="77777777" w:rsidR="00E2379E" w:rsidRDefault="00E2379E" w:rsidP="00E2379E"/>
        </w:tc>
        <w:tc>
          <w:tcPr>
            <w:tcW w:w="3020" w:type="dxa"/>
          </w:tcPr>
          <w:p w14:paraId="4E6B9D71" w14:textId="77777777" w:rsidR="00E2379E" w:rsidRDefault="00E2379E" w:rsidP="00E2379E"/>
        </w:tc>
      </w:tr>
      <w:tr w:rsidR="00E2379E" w14:paraId="33BC14E6" w14:textId="77777777" w:rsidTr="00E2379E">
        <w:tc>
          <w:tcPr>
            <w:tcW w:w="3020" w:type="dxa"/>
          </w:tcPr>
          <w:p w14:paraId="09D2C119" w14:textId="67DD94BF" w:rsidR="00E2379E" w:rsidRDefault="00E2379E" w:rsidP="00E2379E">
            <w:r>
              <w:t>11</w:t>
            </w:r>
          </w:p>
        </w:tc>
        <w:tc>
          <w:tcPr>
            <w:tcW w:w="3020" w:type="dxa"/>
          </w:tcPr>
          <w:p w14:paraId="75468FC8" w14:textId="77777777" w:rsidR="00E2379E" w:rsidRDefault="00E2379E" w:rsidP="00E2379E"/>
        </w:tc>
        <w:tc>
          <w:tcPr>
            <w:tcW w:w="3020" w:type="dxa"/>
          </w:tcPr>
          <w:p w14:paraId="2F06D23C" w14:textId="77777777" w:rsidR="00E2379E" w:rsidRDefault="00E2379E" w:rsidP="00E2379E"/>
        </w:tc>
      </w:tr>
      <w:tr w:rsidR="00E2379E" w14:paraId="7585550A" w14:textId="77777777" w:rsidTr="00E2379E">
        <w:tc>
          <w:tcPr>
            <w:tcW w:w="3020" w:type="dxa"/>
          </w:tcPr>
          <w:p w14:paraId="517A91DF" w14:textId="310BE3BA" w:rsidR="00E2379E" w:rsidRDefault="00E2379E" w:rsidP="00E2379E">
            <w:r>
              <w:t>12</w:t>
            </w:r>
          </w:p>
        </w:tc>
        <w:tc>
          <w:tcPr>
            <w:tcW w:w="3020" w:type="dxa"/>
          </w:tcPr>
          <w:p w14:paraId="663AFB71" w14:textId="77777777" w:rsidR="00E2379E" w:rsidRDefault="00E2379E" w:rsidP="00E2379E"/>
        </w:tc>
        <w:tc>
          <w:tcPr>
            <w:tcW w:w="3020" w:type="dxa"/>
          </w:tcPr>
          <w:p w14:paraId="7FCCF94F" w14:textId="77777777" w:rsidR="00E2379E" w:rsidRDefault="00E2379E" w:rsidP="00E2379E"/>
        </w:tc>
      </w:tr>
      <w:tr w:rsidR="00E2379E" w14:paraId="664A9466" w14:textId="77777777" w:rsidTr="00E2379E">
        <w:tc>
          <w:tcPr>
            <w:tcW w:w="3020" w:type="dxa"/>
          </w:tcPr>
          <w:p w14:paraId="171C5EE4" w14:textId="266D2A4E" w:rsidR="00E2379E" w:rsidRDefault="00E2379E" w:rsidP="00E2379E">
            <w:r>
              <w:t>13</w:t>
            </w:r>
          </w:p>
        </w:tc>
        <w:tc>
          <w:tcPr>
            <w:tcW w:w="3020" w:type="dxa"/>
          </w:tcPr>
          <w:p w14:paraId="367106DA" w14:textId="77777777" w:rsidR="00E2379E" w:rsidRDefault="00E2379E" w:rsidP="00E2379E"/>
        </w:tc>
        <w:tc>
          <w:tcPr>
            <w:tcW w:w="3020" w:type="dxa"/>
          </w:tcPr>
          <w:p w14:paraId="2920B19D" w14:textId="77777777" w:rsidR="00E2379E" w:rsidRDefault="00E2379E" w:rsidP="00E2379E"/>
        </w:tc>
      </w:tr>
      <w:tr w:rsidR="00E2379E" w14:paraId="0DA3591E" w14:textId="77777777" w:rsidTr="00E2379E">
        <w:tc>
          <w:tcPr>
            <w:tcW w:w="3020" w:type="dxa"/>
          </w:tcPr>
          <w:p w14:paraId="562BE804" w14:textId="30DB6FE7" w:rsidR="00E2379E" w:rsidRDefault="00E2379E" w:rsidP="00E2379E">
            <w:r>
              <w:t>14</w:t>
            </w:r>
          </w:p>
        </w:tc>
        <w:tc>
          <w:tcPr>
            <w:tcW w:w="3020" w:type="dxa"/>
          </w:tcPr>
          <w:p w14:paraId="6D70CEEC" w14:textId="77777777" w:rsidR="00E2379E" w:rsidRDefault="00E2379E" w:rsidP="00E2379E"/>
        </w:tc>
        <w:tc>
          <w:tcPr>
            <w:tcW w:w="3020" w:type="dxa"/>
          </w:tcPr>
          <w:p w14:paraId="1BBF1C09" w14:textId="77777777" w:rsidR="00E2379E" w:rsidRDefault="00E2379E" w:rsidP="00E2379E"/>
        </w:tc>
      </w:tr>
      <w:tr w:rsidR="00E2379E" w14:paraId="7D35EB09" w14:textId="77777777" w:rsidTr="00E2379E">
        <w:tc>
          <w:tcPr>
            <w:tcW w:w="3020" w:type="dxa"/>
          </w:tcPr>
          <w:p w14:paraId="4E9E9130" w14:textId="30C5FA66" w:rsidR="00E2379E" w:rsidRDefault="00E2379E" w:rsidP="00E2379E">
            <w:r>
              <w:t>15</w:t>
            </w:r>
          </w:p>
        </w:tc>
        <w:tc>
          <w:tcPr>
            <w:tcW w:w="3020" w:type="dxa"/>
          </w:tcPr>
          <w:p w14:paraId="3434CE9B" w14:textId="77777777" w:rsidR="00E2379E" w:rsidRDefault="00E2379E" w:rsidP="00E2379E"/>
        </w:tc>
        <w:tc>
          <w:tcPr>
            <w:tcW w:w="3020" w:type="dxa"/>
          </w:tcPr>
          <w:p w14:paraId="68E6E6EC" w14:textId="77777777" w:rsidR="00E2379E" w:rsidRDefault="00E2379E" w:rsidP="00E2379E"/>
        </w:tc>
      </w:tr>
      <w:tr w:rsidR="00E2379E" w14:paraId="0E4A38FE" w14:textId="77777777" w:rsidTr="00E2379E">
        <w:tc>
          <w:tcPr>
            <w:tcW w:w="3020" w:type="dxa"/>
          </w:tcPr>
          <w:p w14:paraId="1886A96A" w14:textId="18F5EF37" w:rsidR="00E2379E" w:rsidRDefault="00E2379E" w:rsidP="00E2379E">
            <w:r>
              <w:t>16</w:t>
            </w:r>
          </w:p>
        </w:tc>
        <w:tc>
          <w:tcPr>
            <w:tcW w:w="3020" w:type="dxa"/>
          </w:tcPr>
          <w:p w14:paraId="011E05C7" w14:textId="77777777" w:rsidR="00E2379E" w:rsidRDefault="00E2379E" w:rsidP="00E2379E"/>
        </w:tc>
        <w:tc>
          <w:tcPr>
            <w:tcW w:w="3020" w:type="dxa"/>
          </w:tcPr>
          <w:p w14:paraId="77D05498" w14:textId="77777777" w:rsidR="00E2379E" w:rsidRDefault="00E2379E" w:rsidP="00E2379E"/>
        </w:tc>
      </w:tr>
      <w:tr w:rsidR="00E2379E" w14:paraId="1379F087" w14:textId="77777777" w:rsidTr="00E2379E">
        <w:tc>
          <w:tcPr>
            <w:tcW w:w="3020" w:type="dxa"/>
          </w:tcPr>
          <w:p w14:paraId="50792B55" w14:textId="0BF12CD0" w:rsidR="00E2379E" w:rsidRDefault="00E2379E" w:rsidP="00E2379E">
            <w:r>
              <w:t>17</w:t>
            </w:r>
          </w:p>
        </w:tc>
        <w:tc>
          <w:tcPr>
            <w:tcW w:w="3020" w:type="dxa"/>
          </w:tcPr>
          <w:p w14:paraId="53804B85" w14:textId="77777777" w:rsidR="00E2379E" w:rsidRDefault="00E2379E" w:rsidP="00E2379E"/>
        </w:tc>
        <w:tc>
          <w:tcPr>
            <w:tcW w:w="3020" w:type="dxa"/>
          </w:tcPr>
          <w:p w14:paraId="7BDE1FE1" w14:textId="77777777" w:rsidR="00E2379E" w:rsidRDefault="00E2379E" w:rsidP="00E2379E"/>
        </w:tc>
      </w:tr>
      <w:tr w:rsidR="00E2379E" w14:paraId="702C3429" w14:textId="77777777" w:rsidTr="00E2379E">
        <w:tc>
          <w:tcPr>
            <w:tcW w:w="3020" w:type="dxa"/>
          </w:tcPr>
          <w:p w14:paraId="480D3333" w14:textId="40824E33" w:rsidR="00E2379E" w:rsidRDefault="00E2379E" w:rsidP="00E2379E">
            <w:r>
              <w:t>18</w:t>
            </w:r>
          </w:p>
        </w:tc>
        <w:tc>
          <w:tcPr>
            <w:tcW w:w="3020" w:type="dxa"/>
          </w:tcPr>
          <w:p w14:paraId="3D72024B" w14:textId="77777777" w:rsidR="00E2379E" w:rsidRDefault="00E2379E" w:rsidP="00E2379E"/>
        </w:tc>
        <w:tc>
          <w:tcPr>
            <w:tcW w:w="3020" w:type="dxa"/>
          </w:tcPr>
          <w:p w14:paraId="59CEDE1F" w14:textId="77777777" w:rsidR="00E2379E" w:rsidRDefault="00E2379E" w:rsidP="00E2379E"/>
        </w:tc>
      </w:tr>
      <w:tr w:rsidR="00E2379E" w14:paraId="3A1E71DB" w14:textId="77777777" w:rsidTr="00E2379E">
        <w:tc>
          <w:tcPr>
            <w:tcW w:w="3020" w:type="dxa"/>
          </w:tcPr>
          <w:p w14:paraId="6AD9EE1F" w14:textId="07DB2F30" w:rsidR="00E2379E" w:rsidRDefault="00E2379E" w:rsidP="00E2379E">
            <w:r>
              <w:t>19</w:t>
            </w:r>
          </w:p>
        </w:tc>
        <w:tc>
          <w:tcPr>
            <w:tcW w:w="3020" w:type="dxa"/>
          </w:tcPr>
          <w:p w14:paraId="45910463" w14:textId="77777777" w:rsidR="00E2379E" w:rsidRDefault="00E2379E" w:rsidP="00E2379E"/>
        </w:tc>
        <w:tc>
          <w:tcPr>
            <w:tcW w:w="3020" w:type="dxa"/>
          </w:tcPr>
          <w:p w14:paraId="67621DCF" w14:textId="77777777" w:rsidR="00E2379E" w:rsidRDefault="00E2379E" w:rsidP="00E2379E"/>
        </w:tc>
      </w:tr>
    </w:tbl>
    <w:p w14:paraId="0B7BC56A" w14:textId="77777777" w:rsidR="00E2379E" w:rsidRPr="00E2379E" w:rsidRDefault="00E2379E" w:rsidP="00E2379E"/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F7C54" w14:textId="77777777" w:rsidR="00C114AA" w:rsidRDefault="00C114AA">
      <w:r>
        <w:separator/>
      </w:r>
    </w:p>
  </w:endnote>
  <w:endnote w:type="continuationSeparator" w:id="0">
    <w:p w14:paraId="3A76BAD7" w14:textId="77777777" w:rsidR="00C114AA" w:rsidRDefault="00C1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ED4AE" w14:textId="77777777" w:rsidR="00C114AA" w:rsidRDefault="00C114AA">
      <w:r>
        <w:separator/>
      </w:r>
    </w:p>
  </w:footnote>
  <w:footnote w:type="continuationSeparator" w:id="0">
    <w:p w14:paraId="2D19ACBE" w14:textId="77777777" w:rsidR="00C114AA" w:rsidRDefault="00C11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E1E76"/>
    <w:rsid w:val="00684B3D"/>
    <w:rsid w:val="006E2C58"/>
    <w:rsid w:val="00791020"/>
    <w:rsid w:val="007C53D3"/>
    <w:rsid w:val="00806261"/>
    <w:rsid w:val="0083170D"/>
    <w:rsid w:val="0083453E"/>
    <w:rsid w:val="008D7200"/>
    <w:rsid w:val="00930260"/>
    <w:rsid w:val="00997992"/>
    <w:rsid w:val="009D368F"/>
    <w:rsid w:val="009F5324"/>
    <w:rsid w:val="00A06247"/>
    <w:rsid w:val="00AA0785"/>
    <w:rsid w:val="00AA3411"/>
    <w:rsid w:val="00AE470C"/>
    <w:rsid w:val="00B263B7"/>
    <w:rsid w:val="00B31079"/>
    <w:rsid w:val="00B673BB"/>
    <w:rsid w:val="00C114AA"/>
    <w:rsid w:val="00C315ED"/>
    <w:rsid w:val="00C505B1"/>
    <w:rsid w:val="00C83E77"/>
    <w:rsid w:val="00C930E9"/>
    <w:rsid w:val="00CB3227"/>
    <w:rsid w:val="00CB74C0"/>
    <w:rsid w:val="00D14A10"/>
    <w:rsid w:val="00D61347"/>
    <w:rsid w:val="00D97582"/>
    <w:rsid w:val="00DA4CCB"/>
    <w:rsid w:val="00DB4900"/>
    <w:rsid w:val="00E12330"/>
    <w:rsid w:val="00E2379E"/>
    <w:rsid w:val="00E63311"/>
    <w:rsid w:val="00E80404"/>
    <w:rsid w:val="00EC408C"/>
    <w:rsid w:val="00F21753"/>
    <w:rsid w:val="00F337A3"/>
    <w:rsid w:val="00F43758"/>
    <w:rsid w:val="00F4663F"/>
    <w:rsid w:val="00F53ED8"/>
    <w:rsid w:val="00F61EF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27</TotalTime>
  <Pages>9</Pages>
  <Words>1470</Words>
  <Characters>8088</Characters>
  <Application>Microsoft Office Word</Application>
  <DocSecurity>0</DocSecurity>
  <Lines>67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9539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9</cp:revision>
  <cp:lastPrinted>2004-09-01T12:58:00Z</cp:lastPrinted>
  <dcterms:created xsi:type="dcterms:W3CDTF">2022-10-03T06:17:00Z</dcterms:created>
  <dcterms:modified xsi:type="dcterms:W3CDTF">2022-10-03T06:43:00Z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