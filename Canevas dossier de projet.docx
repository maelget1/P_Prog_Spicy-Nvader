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EC9585" w14:textId="77777777" w:rsidR="00C930E9" w:rsidRDefault="00C930E9">
      <w:pPr>
        <w:pStyle w:val="TM1"/>
      </w:pPr>
    </w:p>
    <w:p w14:paraId="2C30D573" w14:textId="77777777" w:rsidR="00C930E9" w:rsidRDefault="00C930E9">
      <w:pPr>
        <w:pStyle w:val="TM1"/>
      </w:pPr>
    </w:p>
    <w:p w14:paraId="68797737" w14:textId="77777777" w:rsidR="00C930E9" w:rsidRDefault="00C930E9">
      <w:pPr>
        <w:pStyle w:val="TM1"/>
      </w:pPr>
    </w:p>
    <w:p w14:paraId="16DF5C0A" w14:textId="77777777" w:rsidR="00C930E9" w:rsidRDefault="00C930E9">
      <w:pPr>
        <w:pStyle w:val="TM1"/>
      </w:pPr>
    </w:p>
    <w:p w14:paraId="11DAA40F" w14:textId="77777777" w:rsidR="00C930E9" w:rsidRDefault="00C930E9">
      <w:pPr>
        <w:pStyle w:val="TM1"/>
      </w:pPr>
    </w:p>
    <w:p w14:paraId="0BD47E50" w14:textId="1822CFE3" w:rsidR="00C930E9" w:rsidRDefault="00E33B89" w:rsidP="00E33B89">
      <w:pPr>
        <w:pStyle w:val="TM1"/>
        <w:jc w:val="center"/>
      </w:pPr>
      <w:r>
        <w:drawing>
          <wp:inline distT="0" distB="0" distL="0" distR="0" wp14:anchorId="31027340" wp14:editId="2466D5BF">
            <wp:extent cx="3029585" cy="1510665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9585" cy="1510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FE72A4" w14:textId="77777777" w:rsidR="00C930E9" w:rsidRDefault="00C930E9">
      <w:pPr>
        <w:pStyle w:val="TM1"/>
      </w:pPr>
    </w:p>
    <w:p w14:paraId="4980E488" w14:textId="77777777" w:rsidR="00C930E9" w:rsidRDefault="00C930E9">
      <w:pPr>
        <w:pStyle w:val="TM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60"/>
      </w:tblGrid>
      <w:tr w:rsidR="00C930E9" w14:paraId="5D04D17E" w14:textId="77777777">
        <w:tc>
          <w:tcPr>
            <w:tcW w:w="9210" w:type="dxa"/>
          </w:tcPr>
          <w:p w14:paraId="70CBFF0F" w14:textId="4E28EB3B" w:rsidR="00C930E9" w:rsidRPr="00E33B89" w:rsidRDefault="00F337A3">
            <w:pPr>
              <w:jc w:val="center"/>
              <w:rPr>
                <w:rStyle w:val="Accentuationintense"/>
                <w:sz w:val="60"/>
                <w:szCs w:val="60"/>
              </w:rPr>
            </w:pPr>
            <w:r w:rsidRPr="00E33B89">
              <w:rPr>
                <w:rStyle w:val="Accentuationintense"/>
                <w:sz w:val="60"/>
                <w:szCs w:val="60"/>
              </w:rPr>
              <w:t>Spicy Nvader</w:t>
            </w:r>
          </w:p>
        </w:tc>
      </w:tr>
    </w:tbl>
    <w:p w14:paraId="1CE5B01C" w14:textId="77777777" w:rsidR="00C930E9" w:rsidRDefault="00C930E9">
      <w:pPr>
        <w:rPr>
          <w:sz w:val="52"/>
        </w:rPr>
      </w:pPr>
    </w:p>
    <w:p w14:paraId="32A1D3C7" w14:textId="77777777" w:rsidR="00205685" w:rsidRDefault="00205685">
      <w:pPr>
        <w:rPr>
          <w:sz w:val="52"/>
        </w:rPr>
      </w:pPr>
    </w:p>
    <w:p w14:paraId="05463637" w14:textId="77777777" w:rsidR="00C930E9" w:rsidRDefault="00C930E9"/>
    <w:p w14:paraId="719A82F1" w14:textId="77777777" w:rsidR="00C930E9" w:rsidRDefault="00C930E9"/>
    <w:p w14:paraId="4F9E42C6" w14:textId="5F7735A6" w:rsidR="00C930E9" w:rsidRDefault="00E33B89" w:rsidP="00E33B89">
      <w:pPr>
        <w:jc w:val="center"/>
      </w:pPr>
      <w:r>
        <w:rPr>
          <w:rFonts w:ascii="Impact" w:hAnsi="Impact"/>
          <w:noProof/>
          <w:sz w:val="96"/>
        </w:rPr>
        <w:drawing>
          <wp:inline distT="0" distB="0" distL="0" distR="0" wp14:anchorId="7B520269" wp14:editId="14335F92">
            <wp:extent cx="3029585" cy="1510665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9585" cy="1510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747D13" w14:textId="77777777" w:rsidR="00C930E9" w:rsidRDefault="00C930E9"/>
    <w:p w14:paraId="60EEFEE4" w14:textId="77777777" w:rsidR="00C930E9" w:rsidRDefault="00C930E9"/>
    <w:p w14:paraId="4BB56B7C" w14:textId="77777777" w:rsidR="00C930E9" w:rsidRDefault="00C930E9"/>
    <w:p w14:paraId="09E95B27" w14:textId="77777777" w:rsidR="00C930E9" w:rsidRDefault="00C930E9"/>
    <w:p w14:paraId="585A983F" w14:textId="77777777" w:rsidR="00C930E9" w:rsidRDefault="00C930E9"/>
    <w:p w14:paraId="268F81C1" w14:textId="77777777" w:rsidR="00C930E9" w:rsidRDefault="00C930E9"/>
    <w:p w14:paraId="6A718CEC" w14:textId="77777777" w:rsidR="00C930E9" w:rsidRDefault="00C930E9"/>
    <w:p w14:paraId="21382256" w14:textId="77777777" w:rsidR="00C930E9" w:rsidRDefault="00C930E9"/>
    <w:p w14:paraId="018A069A" w14:textId="77777777" w:rsidR="00C930E9" w:rsidRDefault="00C930E9"/>
    <w:p w14:paraId="272BEEC1" w14:textId="77777777" w:rsidR="00C930E9" w:rsidRDefault="00C930E9"/>
    <w:p w14:paraId="5B732D6B" w14:textId="77777777" w:rsidR="00C930E9" w:rsidRDefault="00C930E9"/>
    <w:p w14:paraId="6CA235E7" w14:textId="77777777" w:rsidR="00C930E9" w:rsidRDefault="00C930E9"/>
    <w:p w14:paraId="25FAC0C7" w14:textId="77777777" w:rsidR="00C930E9" w:rsidRDefault="00C930E9"/>
    <w:p w14:paraId="1FC24E76" w14:textId="77777777" w:rsidR="00C930E9" w:rsidRDefault="00C930E9"/>
    <w:p w14:paraId="7C48D93C" w14:textId="77777777" w:rsidR="00C930E9" w:rsidRDefault="00C930E9"/>
    <w:p w14:paraId="11C2C0DF" w14:textId="77777777" w:rsidR="00C930E9" w:rsidRDefault="00C930E9"/>
    <w:p w14:paraId="776DD80A" w14:textId="77777777" w:rsidR="00C930E9" w:rsidRDefault="00C930E9"/>
    <w:p w14:paraId="4C05FE34" w14:textId="77777777" w:rsidR="00C930E9" w:rsidRDefault="00C930E9"/>
    <w:p w14:paraId="1CF5F36C" w14:textId="77777777" w:rsidR="00C930E9" w:rsidRDefault="00C930E9"/>
    <w:p w14:paraId="22884A9B" w14:textId="77777777" w:rsidR="00C930E9" w:rsidRDefault="00C930E9"/>
    <w:p w14:paraId="61A2E403" w14:textId="77777777" w:rsidR="00205685" w:rsidRDefault="00205685" w:rsidP="00791020"/>
    <w:p w14:paraId="411240C6" w14:textId="77777777" w:rsidR="00205685" w:rsidRDefault="00205685" w:rsidP="00791020"/>
    <w:p w14:paraId="744BC52B" w14:textId="77777777" w:rsidR="003F2179" w:rsidRPr="00791020" w:rsidRDefault="00C930E9" w:rsidP="00791020">
      <w:r>
        <w:br w:type="page"/>
      </w:r>
      <w:r w:rsidR="003F2179" w:rsidRPr="003F2179">
        <w:rPr>
          <w:u w:val="single"/>
        </w:rPr>
        <w:lastRenderedPageBreak/>
        <w:t>Table des matières</w:t>
      </w:r>
    </w:p>
    <w:p w14:paraId="19D7E947" w14:textId="4795F501" w:rsidR="00C83E77" w:rsidRDefault="003F2179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14999694" w:history="1">
        <w:r w:rsidR="00C83E77" w:rsidRPr="00990CCB">
          <w:rPr>
            <w:rStyle w:val="Lienhypertexte"/>
          </w:rPr>
          <w:t>1</w:t>
        </w:r>
        <w:r w:rsidR="00C83E77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C83E77" w:rsidRPr="00990CCB">
          <w:rPr>
            <w:rStyle w:val="Lienhypertexte"/>
          </w:rPr>
          <w:t>Introduction</w:t>
        </w:r>
        <w:r w:rsidR="00C83E77">
          <w:rPr>
            <w:webHidden/>
          </w:rPr>
          <w:tab/>
        </w:r>
        <w:r w:rsidR="00C83E77">
          <w:rPr>
            <w:webHidden/>
          </w:rPr>
          <w:fldChar w:fldCharType="begin"/>
        </w:r>
        <w:r w:rsidR="00C83E77">
          <w:rPr>
            <w:webHidden/>
          </w:rPr>
          <w:instrText xml:space="preserve"> PAGEREF _Toc114999694 \h </w:instrText>
        </w:r>
        <w:r w:rsidR="00C83E77">
          <w:rPr>
            <w:webHidden/>
          </w:rPr>
        </w:r>
        <w:r w:rsidR="00C83E77">
          <w:rPr>
            <w:webHidden/>
          </w:rPr>
          <w:fldChar w:fldCharType="separate"/>
        </w:r>
        <w:r w:rsidR="005B3E25">
          <w:rPr>
            <w:webHidden/>
          </w:rPr>
          <w:t>4</w:t>
        </w:r>
        <w:r w:rsidR="00C83E77">
          <w:rPr>
            <w:webHidden/>
          </w:rPr>
          <w:fldChar w:fldCharType="end"/>
        </w:r>
      </w:hyperlink>
    </w:p>
    <w:p w14:paraId="0B1CF694" w14:textId="1681E59C" w:rsidR="00C83E77" w:rsidRDefault="00C13000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14999695" w:history="1">
        <w:r w:rsidR="00C83E77" w:rsidRPr="00990CCB">
          <w:rPr>
            <w:rStyle w:val="Lienhypertexte"/>
          </w:rPr>
          <w:t>2</w:t>
        </w:r>
        <w:r w:rsidR="00C83E77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C83E77" w:rsidRPr="00990CCB">
          <w:rPr>
            <w:rStyle w:val="Lienhypertexte"/>
          </w:rPr>
          <w:t>Objectifs</w:t>
        </w:r>
        <w:r w:rsidR="00C83E77">
          <w:rPr>
            <w:webHidden/>
          </w:rPr>
          <w:tab/>
        </w:r>
        <w:r w:rsidR="00C83E77">
          <w:rPr>
            <w:webHidden/>
          </w:rPr>
          <w:fldChar w:fldCharType="begin"/>
        </w:r>
        <w:r w:rsidR="00C83E77">
          <w:rPr>
            <w:webHidden/>
          </w:rPr>
          <w:instrText xml:space="preserve"> PAGEREF _Toc114999695 \h </w:instrText>
        </w:r>
        <w:r w:rsidR="00C83E77">
          <w:rPr>
            <w:webHidden/>
          </w:rPr>
        </w:r>
        <w:r w:rsidR="00C83E77">
          <w:rPr>
            <w:webHidden/>
          </w:rPr>
          <w:fldChar w:fldCharType="separate"/>
        </w:r>
        <w:r w:rsidR="005B3E25">
          <w:rPr>
            <w:webHidden/>
          </w:rPr>
          <w:t>4</w:t>
        </w:r>
        <w:r w:rsidR="00C83E77">
          <w:rPr>
            <w:webHidden/>
          </w:rPr>
          <w:fldChar w:fldCharType="end"/>
        </w:r>
      </w:hyperlink>
    </w:p>
    <w:p w14:paraId="712C3E90" w14:textId="3F619268" w:rsidR="00C83E77" w:rsidRDefault="00C13000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14999696" w:history="1">
        <w:r w:rsidR="00C83E77" w:rsidRPr="00990CCB">
          <w:rPr>
            <w:rStyle w:val="Lienhypertexte"/>
          </w:rPr>
          <w:t>3</w:t>
        </w:r>
        <w:r w:rsidR="00C83E77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C83E77" w:rsidRPr="00990CCB">
          <w:rPr>
            <w:rStyle w:val="Lienhypertexte"/>
          </w:rPr>
          <w:t>Analyse Fonctionnelle</w:t>
        </w:r>
        <w:r w:rsidR="00C83E77">
          <w:rPr>
            <w:webHidden/>
          </w:rPr>
          <w:tab/>
        </w:r>
        <w:r w:rsidR="00C83E77">
          <w:rPr>
            <w:webHidden/>
          </w:rPr>
          <w:fldChar w:fldCharType="begin"/>
        </w:r>
        <w:r w:rsidR="00C83E77">
          <w:rPr>
            <w:webHidden/>
          </w:rPr>
          <w:instrText xml:space="preserve"> PAGEREF _Toc114999696 \h </w:instrText>
        </w:r>
        <w:r w:rsidR="00C83E77">
          <w:rPr>
            <w:webHidden/>
          </w:rPr>
        </w:r>
        <w:r w:rsidR="00C83E77">
          <w:rPr>
            <w:webHidden/>
          </w:rPr>
          <w:fldChar w:fldCharType="separate"/>
        </w:r>
        <w:r w:rsidR="005B3E25">
          <w:rPr>
            <w:webHidden/>
          </w:rPr>
          <w:t>4</w:t>
        </w:r>
        <w:r w:rsidR="00C83E77">
          <w:rPr>
            <w:webHidden/>
          </w:rPr>
          <w:fldChar w:fldCharType="end"/>
        </w:r>
      </w:hyperlink>
    </w:p>
    <w:p w14:paraId="4969205C" w14:textId="68E54896" w:rsidR="00C83E77" w:rsidRDefault="00C13000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14999697" w:history="1">
        <w:r w:rsidR="00C83E77" w:rsidRPr="00990CCB">
          <w:rPr>
            <w:rStyle w:val="Lienhypertexte"/>
          </w:rPr>
          <w:t>4</w:t>
        </w:r>
        <w:r w:rsidR="00C83E77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C83E77" w:rsidRPr="00990CCB">
          <w:rPr>
            <w:rStyle w:val="Lienhypertexte"/>
          </w:rPr>
          <w:t>Planification initiale</w:t>
        </w:r>
        <w:r w:rsidR="00C83E77">
          <w:rPr>
            <w:webHidden/>
          </w:rPr>
          <w:tab/>
        </w:r>
        <w:r w:rsidR="00C83E77">
          <w:rPr>
            <w:webHidden/>
          </w:rPr>
          <w:fldChar w:fldCharType="begin"/>
        </w:r>
        <w:r w:rsidR="00C83E77">
          <w:rPr>
            <w:webHidden/>
          </w:rPr>
          <w:instrText xml:space="preserve"> PAGEREF _Toc114999697 \h </w:instrText>
        </w:r>
        <w:r w:rsidR="00C83E77">
          <w:rPr>
            <w:webHidden/>
          </w:rPr>
        </w:r>
        <w:r w:rsidR="00C83E77">
          <w:rPr>
            <w:webHidden/>
          </w:rPr>
          <w:fldChar w:fldCharType="separate"/>
        </w:r>
        <w:r w:rsidR="005B3E25">
          <w:rPr>
            <w:webHidden/>
          </w:rPr>
          <w:t>10</w:t>
        </w:r>
        <w:r w:rsidR="00C83E77">
          <w:rPr>
            <w:webHidden/>
          </w:rPr>
          <w:fldChar w:fldCharType="end"/>
        </w:r>
      </w:hyperlink>
    </w:p>
    <w:p w14:paraId="610B419C" w14:textId="10860FB1" w:rsidR="00C83E77" w:rsidRDefault="00C13000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14999698" w:history="1">
        <w:r w:rsidR="00C83E77" w:rsidRPr="00990CCB">
          <w:rPr>
            <w:rStyle w:val="Lienhypertexte"/>
          </w:rPr>
          <w:t>5</w:t>
        </w:r>
        <w:r w:rsidR="00C83E77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C83E77" w:rsidRPr="00990CCB">
          <w:rPr>
            <w:rStyle w:val="Lienhypertexte"/>
          </w:rPr>
          <w:t>Analyse Technique</w:t>
        </w:r>
        <w:r w:rsidR="00C83E77">
          <w:rPr>
            <w:webHidden/>
          </w:rPr>
          <w:tab/>
        </w:r>
        <w:r w:rsidR="00C83E77">
          <w:rPr>
            <w:webHidden/>
          </w:rPr>
          <w:fldChar w:fldCharType="begin"/>
        </w:r>
        <w:r w:rsidR="00C83E77">
          <w:rPr>
            <w:webHidden/>
          </w:rPr>
          <w:instrText xml:space="preserve"> PAGEREF _Toc114999698 \h </w:instrText>
        </w:r>
        <w:r w:rsidR="00C83E77">
          <w:rPr>
            <w:webHidden/>
          </w:rPr>
        </w:r>
        <w:r w:rsidR="00C83E77">
          <w:rPr>
            <w:webHidden/>
          </w:rPr>
          <w:fldChar w:fldCharType="separate"/>
        </w:r>
        <w:r w:rsidR="005B3E25">
          <w:rPr>
            <w:webHidden/>
          </w:rPr>
          <w:t>10</w:t>
        </w:r>
        <w:r w:rsidR="00C83E77">
          <w:rPr>
            <w:webHidden/>
          </w:rPr>
          <w:fldChar w:fldCharType="end"/>
        </w:r>
      </w:hyperlink>
    </w:p>
    <w:p w14:paraId="07E0F5DC" w14:textId="6E01624A" w:rsidR="00C83E77" w:rsidRDefault="00C13000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14999699" w:history="1">
        <w:r w:rsidR="00C83E77" w:rsidRPr="00990CCB">
          <w:rPr>
            <w:rStyle w:val="Lienhypertexte"/>
          </w:rPr>
          <w:t>6</w:t>
        </w:r>
        <w:r w:rsidR="00C83E77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C83E77" w:rsidRPr="00990CCB">
          <w:rPr>
            <w:rStyle w:val="Lienhypertexte"/>
          </w:rPr>
          <w:t>Environnement de travail</w:t>
        </w:r>
        <w:r w:rsidR="00C83E77">
          <w:rPr>
            <w:webHidden/>
          </w:rPr>
          <w:tab/>
        </w:r>
        <w:r w:rsidR="00C83E77">
          <w:rPr>
            <w:webHidden/>
          </w:rPr>
          <w:fldChar w:fldCharType="begin"/>
        </w:r>
        <w:r w:rsidR="00C83E77">
          <w:rPr>
            <w:webHidden/>
          </w:rPr>
          <w:instrText xml:space="preserve"> PAGEREF _Toc114999699 \h </w:instrText>
        </w:r>
        <w:r w:rsidR="00C83E77">
          <w:rPr>
            <w:webHidden/>
          </w:rPr>
        </w:r>
        <w:r w:rsidR="00C83E77">
          <w:rPr>
            <w:webHidden/>
          </w:rPr>
          <w:fldChar w:fldCharType="separate"/>
        </w:r>
        <w:r w:rsidR="005B3E25">
          <w:rPr>
            <w:webHidden/>
          </w:rPr>
          <w:t>12</w:t>
        </w:r>
        <w:r w:rsidR="00C83E77">
          <w:rPr>
            <w:webHidden/>
          </w:rPr>
          <w:fldChar w:fldCharType="end"/>
        </w:r>
      </w:hyperlink>
    </w:p>
    <w:p w14:paraId="5C44B9E2" w14:textId="083786D8" w:rsidR="00C83E77" w:rsidRDefault="00C13000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14999700" w:history="1">
        <w:r w:rsidR="00C83E77" w:rsidRPr="00990CCB">
          <w:rPr>
            <w:rStyle w:val="Lienhypertexte"/>
          </w:rPr>
          <w:t>7</w:t>
        </w:r>
        <w:r w:rsidR="00C83E77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C83E77" w:rsidRPr="00990CCB">
          <w:rPr>
            <w:rStyle w:val="Lienhypertexte"/>
          </w:rPr>
          <w:t>Suivi du développement</w:t>
        </w:r>
        <w:r w:rsidR="00C83E77">
          <w:rPr>
            <w:webHidden/>
          </w:rPr>
          <w:tab/>
        </w:r>
        <w:r w:rsidR="00C83E77">
          <w:rPr>
            <w:webHidden/>
          </w:rPr>
          <w:fldChar w:fldCharType="begin"/>
        </w:r>
        <w:r w:rsidR="00C83E77">
          <w:rPr>
            <w:webHidden/>
          </w:rPr>
          <w:instrText xml:space="preserve"> PAGEREF _Toc114999700 \h </w:instrText>
        </w:r>
        <w:r w:rsidR="00C83E77">
          <w:rPr>
            <w:webHidden/>
          </w:rPr>
        </w:r>
        <w:r w:rsidR="00C83E77">
          <w:rPr>
            <w:webHidden/>
          </w:rPr>
          <w:fldChar w:fldCharType="separate"/>
        </w:r>
        <w:r w:rsidR="005B3E25">
          <w:rPr>
            <w:webHidden/>
          </w:rPr>
          <w:t>13</w:t>
        </w:r>
        <w:r w:rsidR="00C83E77">
          <w:rPr>
            <w:webHidden/>
          </w:rPr>
          <w:fldChar w:fldCharType="end"/>
        </w:r>
      </w:hyperlink>
    </w:p>
    <w:p w14:paraId="539BFF72" w14:textId="16E4555B" w:rsidR="00C83E77" w:rsidRDefault="00C13000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14999701" w:history="1">
        <w:r w:rsidR="00C83E77" w:rsidRPr="00990CCB">
          <w:rPr>
            <w:rStyle w:val="Lienhypertexte"/>
          </w:rPr>
          <w:t>8</w:t>
        </w:r>
        <w:r w:rsidR="00C83E77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C83E77" w:rsidRPr="00990CCB">
          <w:rPr>
            <w:rStyle w:val="Lienhypertexte"/>
          </w:rPr>
          <w:t>Erreurs restantes</w:t>
        </w:r>
        <w:r w:rsidR="00C83E77">
          <w:rPr>
            <w:webHidden/>
          </w:rPr>
          <w:tab/>
        </w:r>
        <w:r w:rsidR="00C83E77">
          <w:rPr>
            <w:webHidden/>
          </w:rPr>
          <w:fldChar w:fldCharType="begin"/>
        </w:r>
        <w:r w:rsidR="00C83E77">
          <w:rPr>
            <w:webHidden/>
          </w:rPr>
          <w:instrText xml:space="preserve"> PAGEREF _Toc114999701 \h </w:instrText>
        </w:r>
        <w:r w:rsidR="00C83E77">
          <w:rPr>
            <w:webHidden/>
          </w:rPr>
        </w:r>
        <w:r w:rsidR="00C83E77">
          <w:rPr>
            <w:webHidden/>
          </w:rPr>
          <w:fldChar w:fldCharType="separate"/>
        </w:r>
        <w:r w:rsidR="005B3E25">
          <w:rPr>
            <w:webHidden/>
          </w:rPr>
          <w:t>13</w:t>
        </w:r>
        <w:r w:rsidR="00C83E77">
          <w:rPr>
            <w:webHidden/>
          </w:rPr>
          <w:fldChar w:fldCharType="end"/>
        </w:r>
      </w:hyperlink>
    </w:p>
    <w:p w14:paraId="22A3AB48" w14:textId="553BE065" w:rsidR="00C83E77" w:rsidRDefault="00C13000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14999702" w:history="1">
        <w:r w:rsidR="00C83E77" w:rsidRPr="00990CCB">
          <w:rPr>
            <w:rStyle w:val="Lienhypertexte"/>
          </w:rPr>
          <w:t>9</w:t>
        </w:r>
        <w:r w:rsidR="00C83E77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C83E77" w:rsidRPr="00990CCB">
          <w:rPr>
            <w:rStyle w:val="Lienhypertexte"/>
          </w:rPr>
          <w:t>Liste des livrables</w:t>
        </w:r>
        <w:r w:rsidR="00C83E77">
          <w:rPr>
            <w:webHidden/>
          </w:rPr>
          <w:tab/>
        </w:r>
        <w:r w:rsidR="00C83E77">
          <w:rPr>
            <w:webHidden/>
          </w:rPr>
          <w:fldChar w:fldCharType="begin"/>
        </w:r>
        <w:r w:rsidR="00C83E77">
          <w:rPr>
            <w:webHidden/>
          </w:rPr>
          <w:instrText xml:space="preserve"> PAGEREF _Toc114999702 \h </w:instrText>
        </w:r>
        <w:r w:rsidR="00C83E77">
          <w:rPr>
            <w:webHidden/>
          </w:rPr>
        </w:r>
        <w:r w:rsidR="00C83E77">
          <w:rPr>
            <w:webHidden/>
          </w:rPr>
          <w:fldChar w:fldCharType="separate"/>
        </w:r>
        <w:r w:rsidR="005B3E25">
          <w:rPr>
            <w:webHidden/>
          </w:rPr>
          <w:t>13</w:t>
        </w:r>
        <w:r w:rsidR="00C83E77">
          <w:rPr>
            <w:webHidden/>
          </w:rPr>
          <w:fldChar w:fldCharType="end"/>
        </w:r>
      </w:hyperlink>
    </w:p>
    <w:p w14:paraId="7BEEAE16" w14:textId="5E07E8B4" w:rsidR="00C83E77" w:rsidRDefault="00C13000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14999703" w:history="1">
        <w:r w:rsidR="00C83E77" w:rsidRPr="00990CCB">
          <w:rPr>
            <w:rStyle w:val="Lienhypertexte"/>
          </w:rPr>
          <w:t>10</w:t>
        </w:r>
        <w:r w:rsidR="00C83E77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C83E77" w:rsidRPr="00990CCB">
          <w:rPr>
            <w:rStyle w:val="Lienhypertexte"/>
          </w:rPr>
          <w:t>Conclusions</w:t>
        </w:r>
        <w:r w:rsidR="00C83E77">
          <w:rPr>
            <w:webHidden/>
          </w:rPr>
          <w:tab/>
        </w:r>
        <w:r w:rsidR="00C83E77">
          <w:rPr>
            <w:webHidden/>
          </w:rPr>
          <w:fldChar w:fldCharType="begin"/>
        </w:r>
        <w:r w:rsidR="00C83E77">
          <w:rPr>
            <w:webHidden/>
          </w:rPr>
          <w:instrText xml:space="preserve"> PAGEREF _Toc114999703 \h </w:instrText>
        </w:r>
        <w:r w:rsidR="00C83E77">
          <w:rPr>
            <w:webHidden/>
          </w:rPr>
        </w:r>
        <w:r w:rsidR="00C83E77">
          <w:rPr>
            <w:webHidden/>
          </w:rPr>
          <w:fldChar w:fldCharType="separate"/>
        </w:r>
        <w:r w:rsidR="005B3E25">
          <w:rPr>
            <w:webHidden/>
          </w:rPr>
          <w:t>13</w:t>
        </w:r>
        <w:r w:rsidR="00C83E77">
          <w:rPr>
            <w:webHidden/>
          </w:rPr>
          <w:fldChar w:fldCharType="end"/>
        </w:r>
      </w:hyperlink>
    </w:p>
    <w:p w14:paraId="54C52462" w14:textId="1BED707D" w:rsidR="00C930E9" w:rsidRDefault="003F2179" w:rsidP="003F2179">
      <w:r>
        <w:fldChar w:fldCharType="end"/>
      </w:r>
      <w:r w:rsidR="007C53D3">
        <w:br w:type="page"/>
      </w:r>
    </w:p>
    <w:p w14:paraId="2A11AF6D" w14:textId="77777777" w:rsidR="00C930E9" w:rsidRPr="003E60F7" w:rsidRDefault="007C53D3" w:rsidP="003A15E6">
      <w:pPr>
        <w:pStyle w:val="Titre1"/>
      </w:pPr>
      <w:bookmarkStart w:id="0" w:name="_Toc114999694"/>
      <w:r w:rsidRPr="00791020">
        <w:lastRenderedPageBreak/>
        <w:t>Introduction</w:t>
      </w:r>
      <w:bookmarkEnd w:id="0"/>
      <w:r w:rsidR="00C930E9" w:rsidRPr="00791020">
        <w:t xml:space="preserve"> </w:t>
      </w:r>
    </w:p>
    <w:p w14:paraId="0383AAB0" w14:textId="77777777" w:rsidR="00C930E9" w:rsidRDefault="00C930E9"/>
    <w:p w14:paraId="52F66C2A" w14:textId="06292F7C" w:rsidR="006E2C58" w:rsidRDefault="00F337A3" w:rsidP="006E2C58">
      <w:pPr>
        <w:rPr>
          <w:szCs w:val="14"/>
        </w:rPr>
      </w:pPr>
      <w:r>
        <w:rPr>
          <w:szCs w:val="14"/>
        </w:rPr>
        <w:t>Ce projet à pour but de recréer le jeu vidéo space invader en C# grâce au mode console. Le projet se déroule en plusieurs livraisons éparpillées jusqu’à la fin du semestre.</w:t>
      </w:r>
    </w:p>
    <w:p w14:paraId="52A05D59" w14:textId="77777777" w:rsidR="006E2C58" w:rsidRPr="003E60F7" w:rsidRDefault="006E2C58" w:rsidP="003E60F7">
      <w:pPr>
        <w:pStyle w:val="Titre1"/>
      </w:pPr>
      <w:bookmarkStart w:id="1" w:name="_Toc114999695"/>
      <w:r w:rsidRPr="00791020">
        <w:t>Objectifs</w:t>
      </w:r>
      <w:bookmarkEnd w:id="1"/>
    </w:p>
    <w:p w14:paraId="6D2A1438" w14:textId="750F61F7" w:rsidR="006E2C58" w:rsidRDefault="006E2C58" w:rsidP="006E2C58">
      <w:pPr>
        <w:rPr>
          <w:szCs w:val="14"/>
        </w:rPr>
      </w:pPr>
    </w:p>
    <w:p w14:paraId="6A2E2A3A" w14:textId="494EF22B" w:rsidR="00F337A3" w:rsidRDefault="00F337A3" w:rsidP="006E2C58">
      <w:pPr>
        <w:rPr>
          <w:szCs w:val="14"/>
        </w:rPr>
      </w:pPr>
      <w:r>
        <w:rPr>
          <w:szCs w:val="14"/>
        </w:rPr>
        <w:t xml:space="preserve">Les objectifs sont : </w:t>
      </w:r>
    </w:p>
    <w:p w14:paraId="53C71667" w14:textId="2D4DD7CD" w:rsidR="00F337A3" w:rsidRDefault="00F337A3" w:rsidP="006E2C58">
      <w:r>
        <w:sym w:font="Symbol" w:char="F0B7"/>
      </w:r>
      <w:r>
        <w:t xml:space="preserve"> Planifier le déroulement du projet </w:t>
      </w:r>
    </w:p>
    <w:p w14:paraId="1E5CA0F3" w14:textId="77777777" w:rsidR="00F337A3" w:rsidRDefault="00F337A3" w:rsidP="006E2C58"/>
    <w:p w14:paraId="63DA70BA" w14:textId="77777777" w:rsidR="00F337A3" w:rsidRDefault="00F337A3" w:rsidP="006E2C58">
      <w:r>
        <w:sym w:font="Symbol" w:char="F0B7"/>
      </w:r>
      <w:r>
        <w:t xml:space="preserve"> Analyser le contenu du projet et demander validation au client à partir des éléments suivants a. Stories b. Diagrammes de classe UML</w:t>
      </w:r>
    </w:p>
    <w:p w14:paraId="54EF5311" w14:textId="62975D12" w:rsidR="00F337A3" w:rsidRDefault="00F337A3" w:rsidP="006E2C58">
      <w:r>
        <w:t xml:space="preserve"> </w:t>
      </w:r>
    </w:p>
    <w:p w14:paraId="0A0C152F" w14:textId="4E236CB5" w:rsidR="00F337A3" w:rsidRDefault="00F337A3" w:rsidP="006E2C58">
      <w:r>
        <w:sym w:font="Symbol" w:char="F0B7"/>
      </w:r>
      <w:r>
        <w:t xml:space="preserve"> Mettre en pratique le TDD (« test driven development ») a. Créer des classes vides b. Couvrir les fonctionnalités du cahier des charges avec des tests (tous les tests seront « fail » au départ) c. Faire valider les tests par votre formateur avant de coder le fonctionnement </w:t>
      </w:r>
    </w:p>
    <w:p w14:paraId="400E2D20" w14:textId="77777777" w:rsidR="00F337A3" w:rsidRDefault="00F337A3" w:rsidP="006E2C58"/>
    <w:p w14:paraId="5979B627" w14:textId="7AE60880" w:rsidR="00F337A3" w:rsidRDefault="00F337A3" w:rsidP="006E2C58">
      <w:r>
        <w:sym w:font="Symbol" w:char="F0B7"/>
      </w:r>
      <w:r>
        <w:t xml:space="preserve"> Respecter les normes ETML </w:t>
      </w:r>
    </w:p>
    <w:p w14:paraId="65E11B92" w14:textId="77777777" w:rsidR="00F337A3" w:rsidRDefault="00F337A3" w:rsidP="006E2C58"/>
    <w:p w14:paraId="74AD33BC" w14:textId="0C955F67" w:rsidR="00F337A3" w:rsidRDefault="00F337A3" w:rsidP="006E2C58">
      <w:pPr>
        <w:rPr>
          <w:szCs w:val="14"/>
        </w:rPr>
      </w:pPr>
      <w:r>
        <w:sym w:font="Symbol" w:char="F0B7"/>
      </w:r>
      <w:r>
        <w:t xml:space="preserve"> Utilisation de Git (Github / Github Desktop / Cmder)</w:t>
      </w:r>
    </w:p>
    <w:p w14:paraId="456FA4B9" w14:textId="77777777" w:rsidR="0083170D" w:rsidRDefault="0083170D" w:rsidP="0083170D">
      <w:pPr>
        <w:pStyle w:val="Titre1"/>
      </w:pPr>
      <w:bookmarkStart w:id="2" w:name="_Toc114999696"/>
      <w:r>
        <w:t>Analyse</w:t>
      </w:r>
      <w:r w:rsidR="00E12330">
        <w:t xml:space="preserve"> </w:t>
      </w:r>
      <w:r w:rsidR="003A15E6">
        <w:t>Fonctionnelle</w:t>
      </w:r>
      <w:bookmarkEnd w:id="2"/>
    </w:p>
    <w:p w14:paraId="670F1476" w14:textId="7E70F38E" w:rsidR="003A15E6" w:rsidRDefault="003A15E6" w:rsidP="003A15E6"/>
    <w:p w14:paraId="4E3C8D37" w14:textId="0DFA1763" w:rsidR="00D61347" w:rsidRDefault="00D61347" w:rsidP="003A15E6">
      <w:r>
        <w:t>Positionnement</w:t>
      </w:r>
    </w:p>
    <w:p w14:paraId="344650BE" w14:textId="08945F92" w:rsidR="00F61EF4" w:rsidRDefault="00F61EF4" w:rsidP="00F61EF4">
      <w:pPr>
        <w:pStyle w:val="Paragraphedeliste"/>
        <w:numPr>
          <w:ilvl w:val="0"/>
          <w:numId w:val="26"/>
        </w:numPr>
      </w:pPr>
      <w:r>
        <w:t xml:space="preserve">S : En tant qu’utilisateur, je veux déplacer mon canon pour me protéger derrière un mur ou me mettre en position d’attaque. REF 2 </w:t>
      </w:r>
    </w:p>
    <w:p w14:paraId="1A511429" w14:textId="77777777" w:rsidR="00F61EF4" w:rsidRDefault="00F61EF4" w:rsidP="00F61EF4">
      <w:pPr>
        <w:pStyle w:val="Paragraphedeliste"/>
      </w:pPr>
      <w:r>
        <w:t xml:space="preserve">T : Lors du jeu, avec la flèche de droite, mon canon se déplace à droite. </w:t>
      </w:r>
    </w:p>
    <w:p w14:paraId="2E33DCE7" w14:textId="77777777" w:rsidR="00F61EF4" w:rsidRDefault="00F61EF4" w:rsidP="00F61EF4">
      <w:pPr>
        <w:pStyle w:val="Paragraphedeliste"/>
      </w:pPr>
      <w:r>
        <w:t xml:space="preserve">T : Lors du jeu, avec la flèche de gauche, mon canon se déplace à gauche. </w:t>
      </w:r>
    </w:p>
    <w:p w14:paraId="36DD6D33" w14:textId="77777777" w:rsidR="00F61EF4" w:rsidRDefault="00F61EF4" w:rsidP="00F61EF4">
      <w:pPr>
        <w:pStyle w:val="Paragraphedeliste"/>
      </w:pPr>
      <w:r>
        <w:t xml:space="preserve">T : Lors du jeu, avec la flèche de gauche, il y a une limite de déplacement sur la bordure à gauche. </w:t>
      </w:r>
    </w:p>
    <w:p w14:paraId="5A0D7FEB" w14:textId="2C9C48A8" w:rsidR="00F61EF4" w:rsidRDefault="00F61EF4" w:rsidP="00F61EF4">
      <w:pPr>
        <w:pStyle w:val="Paragraphedeliste"/>
      </w:pPr>
      <w:r>
        <w:t xml:space="preserve">T : Lors du jeu, avec la flèche de droite, il y a une limite de déplacement sur la bordure à droite. </w:t>
      </w:r>
    </w:p>
    <w:p w14:paraId="029C0D3B" w14:textId="3E0A97DF" w:rsidR="00D61347" w:rsidRDefault="00D61347" w:rsidP="00D61347"/>
    <w:p w14:paraId="37712D44" w14:textId="35529896" w:rsidR="00D61347" w:rsidRDefault="00D61347" w:rsidP="00D61347">
      <w:r>
        <w:t>Gameplay</w:t>
      </w:r>
    </w:p>
    <w:p w14:paraId="53ED0D34" w14:textId="27F8BF5E" w:rsidR="00F61EF4" w:rsidRDefault="00F61EF4" w:rsidP="00F61EF4">
      <w:pPr>
        <w:pStyle w:val="Paragraphedeliste"/>
        <w:numPr>
          <w:ilvl w:val="0"/>
          <w:numId w:val="26"/>
        </w:numPr>
      </w:pPr>
      <w:r>
        <w:t>S : En tant qu’utilisateur, je veux pouvoir changer les paramètres audios et la</w:t>
      </w:r>
    </w:p>
    <w:p w14:paraId="0D80F9B8" w14:textId="5FED3A5C" w:rsidR="00F61EF4" w:rsidRDefault="00F61EF4" w:rsidP="00F61EF4">
      <w:pPr>
        <w:pStyle w:val="Paragraphedeliste"/>
      </w:pPr>
      <w:r>
        <w:t>difficulté. REF1</w:t>
      </w:r>
    </w:p>
    <w:p w14:paraId="23DA40EF" w14:textId="77777777" w:rsidR="00F61EF4" w:rsidRDefault="00F61EF4" w:rsidP="00F61EF4">
      <w:pPr>
        <w:ind w:left="708"/>
      </w:pPr>
      <w:r>
        <w:t xml:space="preserve">T : Dans la fenêtre d’accueil, lors de la sélection de “Options” avec “enter”, les options s’affiche </w:t>
      </w:r>
    </w:p>
    <w:p w14:paraId="3BDEDFA8" w14:textId="77777777" w:rsidR="00F61EF4" w:rsidRDefault="00F61EF4" w:rsidP="00F61EF4">
      <w:pPr>
        <w:ind w:firstLine="708"/>
      </w:pPr>
      <w:r>
        <w:t xml:space="preserve">T : Dans la fenêtre Options, une flèche me montre l’endroit sélectionné </w:t>
      </w:r>
    </w:p>
    <w:p w14:paraId="070A49A6" w14:textId="77777777" w:rsidR="00F61EF4" w:rsidRDefault="00F61EF4" w:rsidP="00F61EF4">
      <w:pPr>
        <w:ind w:left="708"/>
      </w:pPr>
      <w:r>
        <w:t xml:space="preserve">T : Dans la fenêtre Options, lorsque l’onglet « son » est sélectionné je peux l’activer ou le désactiver avec la flèche de droite ou la flèche de gauche </w:t>
      </w:r>
    </w:p>
    <w:p w14:paraId="22A9B62C" w14:textId="3CB49180" w:rsidR="00F61EF4" w:rsidRDefault="00F61EF4" w:rsidP="00F61EF4">
      <w:pPr>
        <w:ind w:left="708"/>
      </w:pPr>
      <w:r>
        <w:t xml:space="preserve">T : Dans la fenêtre Options, lorsque l’onglet « difficulté » est sélectionné je peux changer la difficulté avec la flèche de droite ou la flèche de gauche </w:t>
      </w:r>
    </w:p>
    <w:p w14:paraId="763EC1A0" w14:textId="60970711" w:rsidR="00D61347" w:rsidRDefault="00D61347" w:rsidP="00D61347"/>
    <w:p w14:paraId="1CF6FF67" w14:textId="4AB0DF4B" w:rsidR="00D61347" w:rsidRDefault="00D61347" w:rsidP="00D61347"/>
    <w:p w14:paraId="7E732805" w14:textId="6053DFF8" w:rsidR="00D61347" w:rsidRDefault="00D61347" w:rsidP="00D61347">
      <w:r>
        <w:lastRenderedPageBreak/>
        <w:t>Jouer</w:t>
      </w:r>
    </w:p>
    <w:p w14:paraId="5DEA4660" w14:textId="7F9ACB87" w:rsidR="00F61EF4" w:rsidRDefault="00F61EF4" w:rsidP="00F61EF4">
      <w:pPr>
        <w:pStyle w:val="Paragraphedeliste"/>
        <w:numPr>
          <w:ilvl w:val="0"/>
          <w:numId w:val="26"/>
        </w:numPr>
      </w:pPr>
      <w:r>
        <w:t xml:space="preserve">S : En tant qu’utilisateur, je veux lancer une partie. REF1 </w:t>
      </w:r>
    </w:p>
    <w:p w14:paraId="46231E82" w14:textId="5A49551A" w:rsidR="00F61EF4" w:rsidRDefault="00F61EF4" w:rsidP="00F61EF4">
      <w:pPr>
        <w:pStyle w:val="Paragraphedeliste"/>
      </w:pPr>
      <w:r>
        <w:t>T : Dans la fenêtre d’accueil, lors de la sélection de “jouer” avec “enter”</w:t>
      </w:r>
      <w:r w:rsidR="004246A2">
        <w:t>, la fenêtre de jeu s’ouvre.</w:t>
      </w:r>
    </w:p>
    <w:p w14:paraId="58D1BEE8" w14:textId="7EFD2E31" w:rsidR="00D61347" w:rsidRDefault="00D61347" w:rsidP="00D61347"/>
    <w:p w14:paraId="51E1FB32" w14:textId="161E6757" w:rsidR="00D61347" w:rsidRDefault="007B36F5" w:rsidP="00D61347">
      <w:r>
        <w:t xml:space="preserve">Pause ou </w:t>
      </w:r>
      <w:r w:rsidR="00D61347">
        <w:t>Quitter</w:t>
      </w:r>
    </w:p>
    <w:p w14:paraId="4D344332" w14:textId="6902BDD6" w:rsidR="00F61EF4" w:rsidRDefault="00F61EF4" w:rsidP="00F61EF4">
      <w:pPr>
        <w:pStyle w:val="Paragraphedeliste"/>
        <w:numPr>
          <w:ilvl w:val="0"/>
          <w:numId w:val="26"/>
        </w:numPr>
      </w:pPr>
      <w:r>
        <w:t xml:space="preserve">S : En tant qu’utilisateur, je veux quitter une partie. </w:t>
      </w:r>
    </w:p>
    <w:p w14:paraId="5EE3B215" w14:textId="365CCAB4" w:rsidR="00F61EF4" w:rsidRDefault="00F61EF4" w:rsidP="00F61EF4">
      <w:pPr>
        <w:pStyle w:val="Paragraphedeliste"/>
      </w:pPr>
      <w:r>
        <w:t>T : Dans la fenêtre de jeu, en appuyant sur le bouton “esc”</w:t>
      </w:r>
      <w:r w:rsidR="007B36F5">
        <w:t>, une fenêtre de pause s’ouvre.</w:t>
      </w:r>
    </w:p>
    <w:p w14:paraId="62E18CF7" w14:textId="77777777" w:rsidR="007B36F5" w:rsidRDefault="007B36F5" w:rsidP="007B36F5">
      <w:pPr>
        <w:pStyle w:val="Paragraphedeliste"/>
      </w:pPr>
      <w:r>
        <w:t xml:space="preserve">T : Dans la fenêtre de pause, avec les flèches directionnelles « haut » et « bas » je me déplace en haut ou en bas. </w:t>
      </w:r>
    </w:p>
    <w:p w14:paraId="01E9DC31" w14:textId="13D0A242" w:rsidR="007B36F5" w:rsidRDefault="007B36F5" w:rsidP="007B36F5">
      <w:pPr>
        <w:pStyle w:val="Paragraphedeliste"/>
      </w:pPr>
      <w:r>
        <w:t xml:space="preserve">T : Dans la fenêtre de pause, lors de l’appui du bouton « enter » l’action sélectionné sera exécuté </w:t>
      </w:r>
    </w:p>
    <w:p w14:paraId="03B0EBF7" w14:textId="77777777" w:rsidR="007B36F5" w:rsidRDefault="007B36F5" w:rsidP="007B36F5">
      <w:pPr>
        <w:pStyle w:val="Paragraphedeliste"/>
      </w:pPr>
      <w:r>
        <w:t xml:space="preserve">T : Dans la fenêtre de pause, l’option « quitter » nous ramènera dans le menu principal. </w:t>
      </w:r>
    </w:p>
    <w:p w14:paraId="355923FF" w14:textId="77777777" w:rsidR="007B36F5" w:rsidRDefault="007B36F5" w:rsidP="007B36F5">
      <w:pPr>
        <w:pStyle w:val="Paragraphedeliste"/>
      </w:pPr>
      <w:r>
        <w:t xml:space="preserve">T : Dans la fenêtre de pause, l’option « reprendre » reprendra la partie là où elle a été arrêtée. </w:t>
      </w:r>
    </w:p>
    <w:p w14:paraId="77B481B9" w14:textId="77777777" w:rsidR="007B36F5" w:rsidRDefault="007B36F5" w:rsidP="00F61EF4">
      <w:pPr>
        <w:pStyle w:val="Paragraphedeliste"/>
      </w:pPr>
    </w:p>
    <w:p w14:paraId="1E07109A" w14:textId="106412D0" w:rsidR="00D61347" w:rsidRDefault="00D61347" w:rsidP="00D61347"/>
    <w:p w14:paraId="6A3274F3" w14:textId="671712FF" w:rsidR="00D61347" w:rsidRDefault="00D61347" w:rsidP="00D61347">
      <w:r>
        <w:t>Tout quitter</w:t>
      </w:r>
    </w:p>
    <w:p w14:paraId="3A18A555" w14:textId="5E8B9128" w:rsidR="00F61EF4" w:rsidRDefault="00F61EF4" w:rsidP="00F61EF4">
      <w:pPr>
        <w:pStyle w:val="Paragraphedeliste"/>
        <w:numPr>
          <w:ilvl w:val="0"/>
          <w:numId w:val="26"/>
        </w:numPr>
      </w:pPr>
      <w:r>
        <w:t xml:space="preserve">S : En tant qu’utilisateur, je veux pouvoir quitter l’application. REF1 </w:t>
      </w:r>
    </w:p>
    <w:p w14:paraId="35851291" w14:textId="77777777" w:rsidR="00F61EF4" w:rsidRDefault="00F61EF4" w:rsidP="00F61EF4">
      <w:pPr>
        <w:pStyle w:val="Paragraphedeliste"/>
      </w:pPr>
      <w:r>
        <w:t xml:space="preserve">T : Dans le menu principal, je veux une option « quitter » </w:t>
      </w:r>
    </w:p>
    <w:p w14:paraId="4A032469" w14:textId="7B40BDB0" w:rsidR="00F61EF4" w:rsidRDefault="00F61EF4" w:rsidP="00F61EF4">
      <w:pPr>
        <w:pStyle w:val="Paragraphedeliste"/>
      </w:pPr>
      <w:r>
        <w:t xml:space="preserve">T : Dans le menu principal, lorsque je sélectionne « quitter » et que j’appuie sur « enter » l’application se ferme </w:t>
      </w:r>
    </w:p>
    <w:p w14:paraId="7DBA0F35" w14:textId="0250D0A5" w:rsidR="00D61347" w:rsidRDefault="00D61347" w:rsidP="00D61347"/>
    <w:p w14:paraId="71610309" w14:textId="790D90F2" w:rsidR="00D61347" w:rsidRDefault="00D61347" w:rsidP="00D61347">
      <w:r>
        <w:t>Meilleurs scores</w:t>
      </w:r>
    </w:p>
    <w:p w14:paraId="0909C786" w14:textId="57381C12" w:rsidR="00F61EF4" w:rsidRDefault="00F61EF4" w:rsidP="00F61EF4">
      <w:pPr>
        <w:pStyle w:val="Paragraphedeliste"/>
        <w:numPr>
          <w:ilvl w:val="0"/>
          <w:numId w:val="26"/>
        </w:numPr>
      </w:pPr>
      <w:r>
        <w:t xml:space="preserve">S : En tant qu’utilisateur, je veux accéder à mes meilleurs scores. REF1 </w:t>
      </w:r>
    </w:p>
    <w:p w14:paraId="3BC20895" w14:textId="77777777" w:rsidR="00F61EF4" w:rsidRDefault="00F61EF4" w:rsidP="00F61EF4">
      <w:pPr>
        <w:pStyle w:val="Paragraphedeliste"/>
      </w:pPr>
      <w:r>
        <w:t xml:space="preserve">T : Dans le menu principal, je veux une option « meilleurs scores » </w:t>
      </w:r>
    </w:p>
    <w:p w14:paraId="529A0042" w14:textId="77777777" w:rsidR="00F61EF4" w:rsidRDefault="00F61EF4" w:rsidP="00F61EF4">
      <w:pPr>
        <w:pStyle w:val="Paragraphedeliste"/>
      </w:pPr>
      <w:r>
        <w:t xml:space="preserve">T : Dans le menu principal, lorsque « meilleurs scores » est sélectionné et que j’appuie sur « enter » la fenêtre s’ouvre </w:t>
      </w:r>
    </w:p>
    <w:p w14:paraId="5EC2F3F8" w14:textId="187E905F" w:rsidR="00F61EF4" w:rsidRDefault="00F61EF4" w:rsidP="00F61EF4">
      <w:pPr>
        <w:pStyle w:val="Paragraphedeliste"/>
      </w:pPr>
      <w:r>
        <w:t xml:space="preserve">T : Dans l’onglet « meilleurs scores », je veux voir mes meilleurs scores </w:t>
      </w:r>
    </w:p>
    <w:p w14:paraId="4A755B1C" w14:textId="779963A5" w:rsidR="00D61347" w:rsidRDefault="00D61347" w:rsidP="00D61347"/>
    <w:p w14:paraId="5290A6BB" w14:textId="0BB10135" w:rsidR="00D61347" w:rsidRDefault="00D61347" w:rsidP="00D61347">
      <w:r>
        <w:t>Informations</w:t>
      </w:r>
    </w:p>
    <w:p w14:paraId="3260F54B" w14:textId="4CAF1922" w:rsidR="00F61EF4" w:rsidRDefault="00F61EF4" w:rsidP="00F61EF4">
      <w:pPr>
        <w:pStyle w:val="Paragraphedeliste"/>
        <w:numPr>
          <w:ilvl w:val="0"/>
          <w:numId w:val="26"/>
        </w:numPr>
      </w:pPr>
      <w:r>
        <w:t xml:space="preserve">S : En tant qu’utilisateur, je veux un onglet “A propos”. REF1 </w:t>
      </w:r>
    </w:p>
    <w:p w14:paraId="254AA3EC" w14:textId="77777777" w:rsidR="00F61EF4" w:rsidRDefault="00F61EF4" w:rsidP="00F61EF4">
      <w:pPr>
        <w:pStyle w:val="Paragraphedeliste"/>
      </w:pPr>
      <w:r>
        <w:t xml:space="preserve">T : Dans le menu principal, je veux une option « A propos » </w:t>
      </w:r>
    </w:p>
    <w:p w14:paraId="1D03813A" w14:textId="77777777" w:rsidR="00F61EF4" w:rsidRDefault="00F61EF4" w:rsidP="00F61EF4">
      <w:pPr>
        <w:pStyle w:val="Paragraphedeliste"/>
      </w:pPr>
      <w:r>
        <w:t xml:space="preserve">T : Dans le menu principal, lorsque « A propos » est sélectionné et que j’appuie sur « enter » la fenêtre s’ouvre </w:t>
      </w:r>
    </w:p>
    <w:p w14:paraId="3E3D6CB1" w14:textId="77777777" w:rsidR="00F61EF4" w:rsidRDefault="00F61EF4" w:rsidP="00F61EF4">
      <w:pPr>
        <w:pStyle w:val="Paragraphedeliste"/>
      </w:pPr>
      <w:r>
        <w:t xml:space="preserve">T : Dans l’onglet « A propos », je veux voir un petit résumé du but et du fonctionnement du programme </w:t>
      </w:r>
    </w:p>
    <w:p w14:paraId="1BC6C08E" w14:textId="20880973" w:rsidR="00F61EF4" w:rsidRDefault="00F61EF4" w:rsidP="00F61EF4">
      <w:pPr>
        <w:pStyle w:val="Paragraphedeliste"/>
      </w:pPr>
      <w:r>
        <w:t xml:space="preserve">T : Dans l’onglet « A propos », je veux voir quelques informations sur le programme, le contexte et le nom de l’auteur </w:t>
      </w:r>
    </w:p>
    <w:p w14:paraId="1DDF474A" w14:textId="016F99D4" w:rsidR="00D61347" w:rsidRDefault="00D61347" w:rsidP="00D61347"/>
    <w:p w14:paraId="316D1835" w14:textId="3E73042A" w:rsidR="00D61347" w:rsidRDefault="00D61347" w:rsidP="00D61347">
      <w:r>
        <w:t>Attaquer</w:t>
      </w:r>
    </w:p>
    <w:p w14:paraId="5A0FB9DA" w14:textId="337897D1" w:rsidR="00C279F6" w:rsidRDefault="00F61EF4" w:rsidP="00C279F6">
      <w:pPr>
        <w:pStyle w:val="Paragraphedeliste"/>
        <w:numPr>
          <w:ilvl w:val="0"/>
          <w:numId w:val="26"/>
        </w:numPr>
      </w:pPr>
      <w:r>
        <w:t xml:space="preserve">S : En tant qu’utilisateur, </w:t>
      </w:r>
      <w:r w:rsidR="00C279F6">
        <w:t>je veux pouvoir tirer des lasers.</w:t>
      </w:r>
    </w:p>
    <w:p w14:paraId="346504F8" w14:textId="4BB284FB" w:rsidR="00BE15C4" w:rsidRDefault="00BE15C4" w:rsidP="00BE15C4">
      <w:pPr>
        <w:pStyle w:val="Paragraphedeliste"/>
      </w:pPr>
      <w:r>
        <w:t>T : dans le jeu, lorsque j’appuie sur la barre espace, un laser est tiré depuis la position actuelle du canon.</w:t>
      </w:r>
    </w:p>
    <w:p w14:paraId="544D7E99" w14:textId="01CCA867" w:rsidR="00BE15C4" w:rsidRDefault="00BE15C4" w:rsidP="00BE15C4">
      <w:pPr>
        <w:pStyle w:val="Paragraphedeliste"/>
      </w:pPr>
      <w:r>
        <w:t>T : Dans le jeu, lorsqu’un laser est en déplacement et que j’appuie sur espace, il ne se passe rien.</w:t>
      </w:r>
    </w:p>
    <w:p w14:paraId="14236F10" w14:textId="7323AED8" w:rsidR="00C279F6" w:rsidRDefault="00C279F6" w:rsidP="007B36F5">
      <w:pPr>
        <w:pStyle w:val="Paragraphedeliste"/>
      </w:pPr>
      <w:r>
        <w:t>T : Dans le jeu, les lasers seront représentés par le caractère «| ».</w:t>
      </w:r>
    </w:p>
    <w:p w14:paraId="756D0EEC" w14:textId="2B2C3380" w:rsidR="00F61EF4" w:rsidRDefault="00C279F6" w:rsidP="00C279F6">
      <w:pPr>
        <w:pStyle w:val="Paragraphedeliste"/>
      </w:pPr>
      <w:r>
        <w:lastRenderedPageBreak/>
        <w:t>T : Dans le jeu, les lasers se déplacent d’une case après l’autre toutes les 0,05 secondes.</w:t>
      </w:r>
    </w:p>
    <w:p w14:paraId="59C08479" w14:textId="0AEAECAA" w:rsidR="00C279F6" w:rsidRDefault="00C279F6" w:rsidP="00C279F6">
      <w:pPr>
        <w:pStyle w:val="Paragraphedeliste"/>
      </w:pPr>
      <w:r>
        <w:t>T : Dans le jeu, les lasers disparaissent lorsqu’il touche le haut de la fenêtre.</w:t>
      </w:r>
    </w:p>
    <w:p w14:paraId="07C11726" w14:textId="043478CA" w:rsidR="00EC408C" w:rsidRDefault="00EC408C" w:rsidP="00EC408C"/>
    <w:p w14:paraId="6C0A91FB" w14:textId="39C5FDFC" w:rsidR="00EC408C" w:rsidRDefault="00EC408C" w:rsidP="00EC408C">
      <w:r>
        <w:t>Avancée dans la partie</w:t>
      </w:r>
    </w:p>
    <w:p w14:paraId="67A4A5D1" w14:textId="327A25C2" w:rsidR="00F61EF4" w:rsidRDefault="00F61EF4" w:rsidP="00F61EF4">
      <w:pPr>
        <w:pStyle w:val="Paragraphedeliste"/>
        <w:numPr>
          <w:ilvl w:val="0"/>
          <w:numId w:val="26"/>
        </w:numPr>
      </w:pPr>
      <w:r>
        <w:t xml:space="preserve">S : En tant qu’utilisateur, je veux avoir des informations sur le cours de ma partie. </w:t>
      </w:r>
    </w:p>
    <w:p w14:paraId="738D6E4E" w14:textId="77777777" w:rsidR="00F61EF4" w:rsidRDefault="00F61EF4" w:rsidP="00F61EF4">
      <w:pPr>
        <w:pStyle w:val="Paragraphedeliste"/>
      </w:pPr>
      <w:r>
        <w:t xml:space="preserve">T : Dans le jeu, mes vies apparaissent en haut à droite </w:t>
      </w:r>
    </w:p>
    <w:p w14:paraId="52165DEA" w14:textId="77777777" w:rsidR="00F61EF4" w:rsidRDefault="00F61EF4" w:rsidP="00F61EF4">
      <w:pPr>
        <w:pStyle w:val="Paragraphedeliste"/>
      </w:pPr>
      <w:r>
        <w:t xml:space="preserve">T : Dans le jeu, mon score apparait en haut à gauche </w:t>
      </w:r>
    </w:p>
    <w:p w14:paraId="745ADD0A" w14:textId="7BAD77FF" w:rsidR="00F61EF4" w:rsidRDefault="00F61EF4" w:rsidP="00F61EF4">
      <w:pPr>
        <w:pStyle w:val="Paragraphedeliste"/>
      </w:pPr>
      <w:r>
        <w:t xml:space="preserve">T : Dans le jeu, le titre apparait au milieu en haut </w:t>
      </w:r>
    </w:p>
    <w:p w14:paraId="7FE28506" w14:textId="7323DC10" w:rsidR="00EC408C" w:rsidRDefault="00EC408C" w:rsidP="00EC408C"/>
    <w:p w14:paraId="41BE3611" w14:textId="68E12E1F" w:rsidR="00EC408C" w:rsidRDefault="00EC408C" w:rsidP="00EC408C"/>
    <w:p w14:paraId="21B33866" w14:textId="77777777" w:rsidR="00C279F6" w:rsidRDefault="00C279F6" w:rsidP="00EC408C"/>
    <w:p w14:paraId="0F395C8B" w14:textId="70098801" w:rsidR="00EC408C" w:rsidRDefault="00EC408C" w:rsidP="00EC408C">
      <w:r>
        <w:t>Déplacement ennemi</w:t>
      </w:r>
    </w:p>
    <w:p w14:paraId="21DF27A9" w14:textId="090140B6" w:rsidR="00F61EF4" w:rsidRDefault="00F61EF4" w:rsidP="00F61EF4">
      <w:pPr>
        <w:pStyle w:val="Paragraphedeliste"/>
        <w:numPr>
          <w:ilvl w:val="0"/>
          <w:numId w:val="26"/>
        </w:numPr>
      </w:pPr>
      <w:r>
        <w:t xml:space="preserve">S : En tant que joueur, je veux que les aliens se déplace comme dans le jeu original </w:t>
      </w:r>
    </w:p>
    <w:p w14:paraId="3993B28F" w14:textId="77777777" w:rsidR="00F61EF4" w:rsidRDefault="00F61EF4" w:rsidP="00F61EF4">
      <w:pPr>
        <w:pStyle w:val="Paragraphedeliste"/>
      </w:pPr>
      <w:r>
        <w:t xml:space="preserve">T : Dans le jeu, les aliens se déplacent suivant le rythme d’un timer. </w:t>
      </w:r>
    </w:p>
    <w:p w14:paraId="19812FF5" w14:textId="77777777" w:rsidR="00F61EF4" w:rsidRDefault="00F61EF4" w:rsidP="00F61EF4">
      <w:pPr>
        <w:pStyle w:val="Paragraphedeliste"/>
      </w:pPr>
      <w:r>
        <w:t xml:space="preserve">T : Dans le jeu, les aliens avancent plus vite lorsqu’il en reste moins </w:t>
      </w:r>
    </w:p>
    <w:p w14:paraId="4837B1A2" w14:textId="38B3911D" w:rsidR="00F61EF4" w:rsidRDefault="00F61EF4" w:rsidP="00F61EF4">
      <w:pPr>
        <w:pStyle w:val="Paragraphedeliste"/>
      </w:pPr>
      <w:r>
        <w:t xml:space="preserve">T : Dans le jeu, les aliens se déplacent de gauche à droite et lorsqu’il touche un mur ils descendent d’un cran </w:t>
      </w:r>
    </w:p>
    <w:p w14:paraId="1CF54404" w14:textId="38FF810F" w:rsidR="00EC408C" w:rsidRDefault="00EC408C" w:rsidP="00EC408C"/>
    <w:p w14:paraId="3D06F8C3" w14:textId="539EC177" w:rsidR="00EC408C" w:rsidRDefault="00EC408C" w:rsidP="00EC408C">
      <w:r>
        <w:t>Qui est donc ce joueur ?</w:t>
      </w:r>
    </w:p>
    <w:p w14:paraId="6E97D27E" w14:textId="517313A0" w:rsidR="00F61EF4" w:rsidRDefault="00F61EF4" w:rsidP="00F61EF4">
      <w:pPr>
        <w:pStyle w:val="Paragraphedeliste"/>
        <w:numPr>
          <w:ilvl w:val="0"/>
          <w:numId w:val="26"/>
        </w:numPr>
      </w:pPr>
      <w:r>
        <w:t xml:space="preserve">S : En tant que joueur, je veux pouvoir enregistrer un pseudo avec mon score au début de la partie </w:t>
      </w:r>
    </w:p>
    <w:p w14:paraId="2D3018FB" w14:textId="77777777" w:rsidR="00F61EF4" w:rsidRDefault="00F61EF4" w:rsidP="00F61EF4">
      <w:pPr>
        <w:pStyle w:val="Paragraphedeliste"/>
      </w:pPr>
      <w:r>
        <w:t xml:space="preserve">T : Avant la fenêtre de jeu, une demande de saisie de pseudo y apparait. </w:t>
      </w:r>
    </w:p>
    <w:p w14:paraId="5BE18060" w14:textId="0C70C76E" w:rsidR="00F61EF4" w:rsidRDefault="00F61EF4" w:rsidP="00F61EF4">
      <w:pPr>
        <w:pStyle w:val="Paragraphedeliste"/>
      </w:pPr>
      <w:r>
        <w:t xml:space="preserve">T : Après la saisie, lorsque j’appuie sur « enter » le jeu se lance </w:t>
      </w:r>
    </w:p>
    <w:p w14:paraId="5D9F73B1" w14:textId="7387726D" w:rsidR="00EC408C" w:rsidRDefault="00EC408C" w:rsidP="00EC408C"/>
    <w:p w14:paraId="4EF7FD21" w14:textId="77777777" w:rsidR="00C279F6" w:rsidRDefault="00C279F6" w:rsidP="00EC408C"/>
    <w:p w14:paraId="034AFD85" w14:textId="69798935" w:rsidR="00EC408C" w:rsidRDefault="00EC408C" w:rsidP="00EC408C">
      <w:r>
        <w:t>Game Over</w:t>
      </w:r>
    </w:p>
    <w:p w14:paraId="1D5AEE7E" w14:textId="447C1AD6" w:rsidR="00F61EF4" w:rsidRDefault="00F61EF4" w:rsidP="00F61EF4">
      <w:pPr>
        <w:pStyle w:val="Paragraphedeliste"/>
        <w:numPr>
          <w:ilvl w:val="0"/>
          <w:numId w:val="26"/>
        </w:numPr>
      </w:pPr>
      <w:r>
        <w:t xml:space="preserve">S : En tant que joueur, je veux une fenêtre de « game over » lorsque je perds ou que je quitte le jeu. </w:t>
      </w:r>
    </w:p>
    <w:p w14:paraId="2868F20E" w14:textId="77777777" w:rsidR="00F61EF4" w:rsidRDefault="00F61EF4" w:rsidP="00F61EF4">
      <w:pPr>
        <w:pStyle w:val="Paragraphedeliste"/>
      </w:pPr>
      <w:r>
        <w:t xml:space="preserve">T : Dans le jeu ou dans la fenêtre de pause, lorsque je quitte, une fenêtre de « game over » apparait avec notre score et un petit message. </w:t>
      </w:r>
    </w:p>
    <w:p w14:paraId="65BAB9E5" w14:textId="7691A42C" w:rsidR="00F61EF4" w:rsidRDefault="00F61EF4" w:rsidP="00F61EF4">
      <w:pPr>
        <w:pStyle w:val="Paragraphedeliste"/>
      </w:pPr>
      <w:r>
        <w:t xml:space="preserve">T : Dans le jeu, lorsque je n’ai plus de vie, une fenêtre de « game over » apparait avec notre score et un petit message. </w:t>
      </w:r>
    </w:p>
    <w:p w14:paraId="4C5417BB" w14:textId="3B076B33" w:rsidR="00EC408C" w:rsidRDefault="00EC408C" w:rsidP="00EC408C"/>
    <w:p w14:paraId="26A86995" w14:textId="77777777" w:rsidR="00175CB4" w:rsidRDefault="00175CB4" w:rsidP="00EC408C"/>
    <w:p w14:paraId="48ECB5A5" w14:textId="2A30C1D1" w:rsidR="00EC408C" w:rsidRDefault="00EC408C" w:rsidP="00EC408C">
      <w:r>
        <w:t>Ambiance</w:t>
      </w:r>
    </w:p>
    <w:p w14:paraId="612F4A87" w14:textId="77777777" w:rsidR="00D3782C" w:rsidRDefault="00F61EF4" w:rsidP="00D3782C">
      <w:pPr>
        <w:pStyle w:val="Paragraphedeliste"/>
        <w:numPr>
          <w:ilvl w:val="0"/>
          <w:numId w:val="26"/>
        </w:numPr>
      </w:pPr>
      <w:r>
        <w:t xml:space="preserve">S : En tant que joueur, je veux une musique pendant le jeu. </w:t>
      </w:r>
    </w:p>
    <w:p w14:paraId="589DDDEF" w14:textId="26103D2C" w:rsidR="00806261" w:rsidRDefault="00D3782C" w:rsidP="00D3782C">
      <w:pPr>
        <w:pStyle w:val="Paragraphedeliste"/>
      </w:pPr>
      <w:r>
        <w:t>T :</w:t>
      </w:r>
      <w:r w:rsidR="00F61EF4">
        <w:t xml:space="preserve">Dans le jeu, </w:t>
      </w:r>
      <w:r>
        <w:t>il y a</w:t>
      </w:r>
      <w:r w:rsidR="00806261">
        <w:t xml:space="preserve"> une petite musique sympathique pour qu’on ne s’ennuie pas.</w:t>
      </w:r>
    </w:p>
    <w:p w14:paraId="2282653C" w14:textId="31DE4123" w:rsidR="00EC408C" w:rsidRDefault="00EC408C" w:rsidP="00EC408C"/>
    <w:p w14:paraId="3675BA46" w14:textId="43926D5B" w:rsidR="00EC408C" w:rsidRDefault="00EC408C" w:rsidP="00EC408C">
      <w:r>
        <w:t>On Peut vraiment faire ça !!!</w:t>
      </w:r>
    </w:p>
    <w:p w14:paraId="495C99F4" w14:textId="6FEDFA1C" w:rsidR="00F61EF4" w:rsidRDefault="00F61EF4" w:rsidP="00806261">
      <w:pPr>
        <w:pStyle w:val="Paragraphedeliste"/>
        <w:numPr>
          <w:ilvl w:val="0"/>
          <w:numId w:val="26"/>
        </w:numPr>
      </w:pPr>
      <w:r>
        <w:t xml:space="preserve">S : En tant que développeur, je veux un code de triche pour avoir plus de </w:t>
      </w:r>
    </w:p>
    <w:p w14:paraId="1165229F" w14:textId="6DE525F3" w:rsidR="00806261" w:rsidRDefault="00806261" w:rsidP="00806261">
      <w:pPr>
        <w:pStyle w:val="Paragraphedeliste"/>
      </w:pPr>
      <w:r>
        <w:t>vie. Dans le jeu, lorsque je mets un pseudo spécial sur le jeu mon nombre de vies passe à 5.</w:t>
      </w:r>
    </w:p>
    <w:p w14:paraId="46D36973" w14:textId="053C9D11" w:rsidR="00EC408C" w:rsidRDefault="00EC408C" w:rsidP="00EC408C"/>
    <w:p w14:paraId="01623AB8" w14:textId="30735865" w:rsidR="00EC408C" w:rsidRDefault="00EC408C" w:rsidP="00EC408C"/>
    <w:p w14:paraId="4BC620E1" w14:textId="77777777" w:rsidR="00296360" w:rsidRDefault="00296360" w:rsidP="00EC408C"/>
    <w:p w14:paraId="5412F355" w14:textId="2EFD7033" w:rsidR="00EC408C" w:rsidRDefault="00EC408C" w:rsidP="00EC408C">
      <w:r>
        <w:lastRenderedPageBreak/>
        <w:t>Se faire attaquer</w:t>
      </w:r>
    </w:p>
    <w:p w14:paraId="1216B384" w14:textId="0BF18ECC" w:rsidR="00806261" w:rsidRDefault="00F61EF4" w:rsidP="00806261">
      <w:pPr>
        <w:pStyle w:val="Paragraphedeliste"/>
        <w:numPr>
          <w:ilvl w:val="0"/>
          <w:numId w:val="26"/>
        </w:numPr>
      </w:pPr>
      <w:r>
        <w:t xml:space="preserve">S : En tant que joueur, je veux que les aliens m’attaquent </w:t>
      </w:r>
    </w:p>
    <w:p w14:paraId="4CEC1BC0" w14:textId="35189C5C" w:rsidR="00D61347" w:rsidRDefault="00F61EF4" w:rsidP="00806261">
      <w:pPr>
        <w:pStyle w:val="Paragraphedeliste"/>
      </w:pPr>
      <w:r>
        <w:t>T : Dans le jeu, les aliens infligent des dégâts aux murs ou à mon personnage.</w:t>
      </w:r>
    </w:p>
    <w:p w14:paraId="0C333F28" w14:textId="409DD4A8" w:rsidR="00EC408C" w:rsidRDefault="00EC408C" w:rsidP="00EC408C"/>
    <w:p w14:paraId="01F40062" w14:textId="7FCD3C6A" w:rsidR="00EC408C" w:rsidRDefault="00EC408C" w:rsidP="00EC408C">
      <w:r>
        <w:t>Menu</w:t>
      </w:r>
    </w:p>
    <w:p w14:paraId="695E1B09" w14:textId="5A40136A" w:rsidR="00D61347" w:rsidRDefault="00F61EF4" w:rsidP="00D61347">
      <w:pPr>
        <w:pStyle w:val="Paragraphedeliste"/>
        <w:numPr>
          <w:ilvl w:val="0"/>
          <w:numId w:val="26"/>
        </w:numPr>
      </w:pPr>
      <w:r>
        <w:t xml:space="preserve">S : En tant qu’utilisateur, je veux un menu principal. REF1 </w:t>
      </w:r>
    </w:p>
    <w:p w14:paraId="52716E1C" w14:textId="77777777" w:rsidR="00D61347" w:rsidRDefault="00F61EF4" w:rsidP="00D61347">
      <w:pPr>
        <w:pStyle w:val="Paragraphedeliste"/>
      </w:pPr>
      <w:r>
        <w:t xml:space="preserve">T : Dans la fenêtre d’accueil, le texte est en ASCII art. </w:t>
      </w:r>
    </w:p>
    <w:p w14:paraId="0579A5AD" w14:textId="46795FAC" w:rsidR="00D61347" w:rsidRDefault="00F61EF4" w:rsidP="00D61347">
      <w:pPr>
        <w:pStyle w:val="Paragraphedeliste"/>
      </w:pPr>
      <w:r>
        <w:t>T : Lors du démarrage de l’application</w:t>
      </w:r>
      <w:r w:rsidR="004246A2">
        <w:t>,</w:t>
      </w:r>
      <w:r>
        <w:t xml:space="preserve"> </w:t>
      </w:r>
      <w:r w:rsidR="004246A2">
        <w:t>il y a</w:t>
      </w:r>
      <w:r>
        <w:t xml:space="preserve"> un menu principal</w:t>
      </w:r>
      <w:r w:rsidR="004246A2">
        <w:t>.</w:t>
      </w:r>
    </w:p>
    <w:p w14:paraId="6B0F64FE" w14:textId="77777777" w:rsidR="00D61347" w:rsidRDefault="00F61EF4" w:rsidP="00D61347">
      <w:pPr>
        <w:pStyle w:val="Paragraphedeliste"/>
      </w:pPr>
      <w:r>
        <w:t xml:space="preserve">T : Dans la fenêtre d’accueil, avec la flèche du bas, mon curseur se déplace en bas. </w:t>
      </w:r>
    </w:p>
    <w:p w14:paraId="17F2B9B6" w14:textId="77777777" w:rsidR="00D61347" w:rsidRDefault="00F61EF4" w:rsidP="00D61347">
      <w:pPr>
        <w:pStyle w:val="Paragraphedeliste"/>
      </w:pPr>
      <w:r>
        <w:t xml:space="preserve">T : Dans la fenêtre d’accueil, avec la flèche du haut, mon curseur se déplace en haut. </w:t>
      </w:r>
    </w:p>
    <w:p w14:paraId="6DD8B99F" w14:textId="77777777" w:rsidR="00D61347" w:rsidRDefault="00F61EF4" w:rsidP="00D61347">
      <w:pPr>
        <w:pStyle w:val="Paragraphedeliste"/>
      </w:pPr>
      <w:r>
        <w:t xml:space="preserve">T : Dans la fenêtre d’accueil, avec le bouton “enter”, cela ouvre la fenêtre sélectionnée par le curseur. </w:t>
      </w:r>
    </w:p>
    <w:p w14:paraId="3515E3E4" w14:textId="711E615F" w:rsidR="00D61347" w:rsidRDefault="00F61EF4" w:rsidP="00D61347">
      <w:pPr>
        <w:pStyle w:val="Paragraphedeliste"/>
      </w:pPr>
      <w:r>
        <w:t xml:space="preserve">T : Dans la fenêtre d’accueil, lorsque le curseur est tout en </w:t>
      </w:r>
      <w:r w:rsidR="004246A2">
        <w:t>haut, et que nous appuyons sur la flèche du haut, il ne se passe rien.</w:t>
      </w:r>
    </w:p>
    <w:p w14:paraId="61E2A3E5" w14:textId="060129FE" w:rsidR="00EC408C" w:rsidRDefault="00F61EF4" w:rsidP="007E6ACD">
      <w:pPr>
        <w:pStyle w:val="Paragraphedeliste"/>
      </w:pPr>
      <w:r>
        <w:t xml:space="preserve">T : </w:t>
      </w:r>
      <w:r w:rsidR="004246A2">
        <w:t>Dans la fenêtre d’accueil, lorsque le curseur est tout en bas, et que nous appuyons sur la flèche du bas, il ne se passe rien.</w:t>
      </w:r>
    </w:p>
    <w:p w14:paraId="75B49650" w14:textId="77777777" w:rsidR="007B36F5" w:rsidRDefault="007B36F5" w:rsidP="007E6ACD">
      <w:pPr>
        <w:pStyle w:val="Paragraphedeliste"/>
      </w:pPr>
    </w:p>
    <w:p w14:paraId="01F9C5F8" w14:textId="4F291B66" w:rsidR="00EC408C" w:rsidRDefault="00EC408C" w:rsidP="00EC408C">
      <w:r>
        <w:t xml:space="preserve">Que </w:t>
      </w:r>
      <w:r w:rsidR="00F21753">
        <w:t>fait-il</w:t>
      </w:r>
      <w:r>
        <w:t xml:space="preserve"> là ?</w:t>
      </w:r>
    </w:p>
    <w:p w14:paraId="3328D769" w14:textId="40DC9842" w:rsidR="00D61347" w:rsidRDefault="00F61EF4" w:rsidP="00D61347">
      <w:pPr>
        <w:pStyle w:val="Paragraphedeliste"/>
        <w:numPr>
          <w:ilvl w:val="0"/>
          <w:numId w:val="26"/>
        </w:numPr>
      </w:pPr>
      <w:r>
        <w:t xml:space="preserve">S : En tant que développeur, je veux faire un petit easter egg lors de la saisie du pseudo « Saul » </w:t>
      </w:r>
    </w:p>
    <w:p w14:paraId="6223473E" w14:textId="77777777" w:rsidR="00D61347" w:rsidRDefault="00F61EF4" w:rsidP="00D61347">
      <w:pPr>
        <w:pStyle w:val="Paragraphedeliste"/>
      </w:pPr>
      <w:r>
        <w:t xml:space="preserve">T : Dans la saisie de pseudo, lors de la saisie de « Saul » la musique du générique de la série se lance avec l’affichage du personnage Saul en ASCII art. </w:t>
      </w:r>
    </w:p>
    <w:p w14:paraId="4A9BC173" w14:textId="38CBF7E6" w:rsidR="00F21753" w:rsidRDefault="00F61EF4" w:rsidP="00F21753">
      <w:pPr>
        <w:pStyle w:val="Paragraphedeliste"/>
      </w:pPr>
      <w:r>
        <w:t>T : Lorsque l’image est affichée, avec le bouton « entrer », nous accédons au jeu</w:t>
      </w:r>
    </w:p>
    <w:p w14:paraId="686CC443" w14:textId="7507F156" w:rsidR="00F21753" w:rsidRDefault="00F21753" w:rsidP="00F21753"/>
    <w:p w14:paraId="199EFED4" w14:textId="77777777" w:rsidR="00F21753" w:rsidRDefault="00F21753" w:rsidP="00F21753"/>
    <w:p w14:paraId="1627D14D" w14:textId="77777777" w:rsidR="00F21753" w:rsidRDefault="00F21753" w:rsidP="00F21753"/>
    <w:p w14:paraId="46CF20D6" w14:textId="502000AD" w:rsidR="00F21753" w:rsidRDefault="00C279F6" w:rsidP="00F21753">
      <w:r>
        <w:t>Tuer un alien</w:t>
      </w:r>
    </w:p>
    <w:p w14:paraId="76C6DEBC" w14:textId="0B4880CB" w:rsidR="00C279F6" w:rsidRDefault="00C279F6" w:rsidP="0075030F">
      <w:pPr>
        <w:pStyle w:val="Paragraphedeliste"/>
        <w:numPr>
          <w:ilvl w:val="0"/>
          <w:numId w:val="26"/>
        </w:numPr>
      </w:pPr>
      <w:r>
        <w:t>S : En tant que joueur, je veux que les aliens meurent lorsqu’ils sont touchés par un de mes lasers.</w:t>
      </w:r>
    </w:p>
    <w:p w14:paraId="5232EA94" w14:textId="08E13D2A" w:rsidR="00C279F6" w:rsidRDefault="00C279F6" w:rsidP="0075030F">
      <w:pPr>
        <w:ind w:left="708"/>
      </w:pPr>
      <w:r>
        <w:t>T :</w:t>
      </w:r>
      <w:r w:rsidR="00C80963">
        <w:t xml:space="preserve"> Dans le jeu, lorsqu’un laser touche un alien, l’alien et le laser disparaissent.</w:t>
      </w:r>
    </w:p>
    <w:p w14:paraId="43F428C8" w14:textId="1C3E504D" w:rsidR="00C80963" w:rsidRDefault="00C80963" w:rsidP="0075030F">
      <w:pPr>
        <w:ind w:left="708"/>
      </w:pPr>
      <w:r>
        <w:t>T : Dans le jeu, lorsqu’un alien disparait, je gagne 100 points.</w:t>
      </w:r>
    </w:p>
    <w:p w14:paraId="1D9B6760" w14:textId="116F6A56" w:rsidR="00F062F8" w:rsidRDefault="00F062F8" w:rsidP="0075030F">
      <w:pPr>
        <w:ind w:left="708"/>
      </w:pPr>
    </w:p>
    <w:p w14:paraId="7A4F2275" w14:textId="48E9CBB4" w:rsidR="00412B08" w:rsidRDefault="00412B08" w:rsidP="0075030F">
      <w:pPr>
        <w:ind w:left="708"/>
      </w:pPr>
    </w:p>
    <w:p w14:paraId="4C389321" w14:textId="3171318E" w:rsidR="00412B08" w:rsidRDefault="00412B08" w:rsidP="0075030F">
      <w:pPr>
        <w:ind w:left="708"/>
      </w:pPr>
    </w:p>
    <w:p w14:paraId="5E86E2E2" w14:textId="77777777" w:rsidR="00412B08" w:rsidRDefault="00412B08" w:rsidP="0075030F">
      <w:pPr>
        <w:ind w:left="708"/>
      </w:pPr>
    </w:p>
    <w:p w14:paraId="59C3864B" w14:textId="3C2A994F" w:rsidR="00412B08" w:rsidRDefault="00412B08" w:rsidP="0075030F">
      <w:r>
        <w:t>Mur</w:t>
      </w:r>
    </w:p>
    <w:p w14:paraId="4948308F" w14:textId="58E68797" w:rsidR="00412B08" w:rsidRDefault="00412B08" w:rsidP="00412B08">
      <w:pPr>
        <w:pStyle w:val="Paragraphedeliste"/>
        <w:numPr>
          <w:ilvl w:val="0"/>
          <w:numId w:val="26"/>
        </w:numPr>
      </w:pPr>
      <w:r>
        <w:t>S : en tant que joueur je veux un mur pour me protéger.</w:t>
      </w:r>
    </w:p>
    <w:p w14:paraId="1EECA145" w14:textId="50B3F359" w:rsidR="00412B08" w:rsidRDefault="00412B08" w:rsidP="00412B08">
      <w:pPr>
        <w:pStyle w:val="Paragraphedeliste"/>
      </w:pPr>
      <w:r>
        <w:t>T : Dans le jeu, il y a trois murs.</w:t>
      </w:r>
    </w:p>
    <w:p w14:paraId="228B7FB7" w14:textId="2C56250A" w:rsidR="00412B08" w:rsidRDefault="00412B08" w:rsidP="00412B08">
      <w:pPr>
        <w:pStyle w:val="Paragraphedeliste"/>
      </w:pPr>
      <w:r>
        <w:t>T : Dans le jeu chaque mur à trois vies.</w:t>
      </w:r>
    </w:p>
    <w:p w14:paraId="7FD7B7BC" w14:textId="7BEDF8B0" w:rsidR="00BE15C4" w:rsidRDefault="00BE15C4" w:rsidP="00412B08">
      <w:pPr>
        <w:pStyle w:val="Paragraphedeliste"/>
      </w:pPr>
      <w:r>
        <w:t>T : Dans le jeu, lorsque le mur perd un point de vie, sa couleur change.</w:t>
      </w:r>
    </w:p>
    <w:p w14:paraId="58C96B35" w14:textId="505AE906" w:rsidR="00412B08" w:rsidRDefault="00412B08" w:rsidP="00412B08">
      <w:pPr>
        <w:pStyle w:val="Paragraphedeliste"/>
      </w:pPr>
      <w:r>
        <w:t>T : Dans le jeu, lorsque le mur n’a plus de vies il disparait.</w:t>
      </w:r>
    </w:p>
    <w:p w14:paraId="4AAA58A8" w14:textId="77777777" w:rsidR="00412B08" w:rsidRDefault="00412B08" w:rsidP="00412B08">
      <w:pPr>
        <w:pStyle w:val="Paragraphedeliste"/>
      </w:pPr>
    </w:p>
    <w:p w14:paraId="6CEF8E01" w14:textId="77BAF12F" w:rsidR="00C80963" w:rsidRDefault="00F062F8" w:rsidP="0075030F">
      <w:r>
        <w:t>Affaiblir</w:t>
      </w:r>
      <w:r w:rsidR="0075030F">
        <w:t xml:space="preserve"> un mur</w:t>
      </w:r>
    </w:p>
    <w:p w14:paraId="3233E92D" w14:textId="13C94B30" w:rsidR="0075030F" w:rsidRDefault="0075030F" w:rsidP="0075030F">
      <w:pPr>
        <w:pStyle w:val="Paragraphedeliste"/>
        <w:numPr>
          <w:ilvl w:val="0"/>
          <w:numId w:val="26"/>
        </w:numPr>
      </w:pPr>
      <w:r>
        <w:t xml:space="preserve">S : En tant que </w:t>
      </w:r>
      <w:r w:rsidR="00BE15C4">
        <w:t>joueur</w:t>
      </w:r>
      <w:r>
        <w:t>, je veux que lorsqu’un missile touche un de nos murs alors il perd un point de vie</w:t>
      </w:r>
    </w:p>
    <w:p w14:paraId="6EC36F88" w14:textId="497D16BF" w:rsidR="0075030F" w:rsidRDefault="0075030F" w:rsidP="0075030F">
      <w:pPr>
        <w:pStyle w:val="Paragraphedeliste"/>
      </w:pPr>
      <w:r>
        <w:lastRenderedPageBreak/>
        <w:t>T : Dans le jeu, lorsque mon missile touche un mur, celui-ci perd un point de vie</w:t>
      </w:r>
    </w:p>
    <w:p w14:paraId="07B94EC3" w14:textId="77777777" w:rsidR="00F21753" w:rsidRDefault="00F21753" w:rsidP="00F21753"/>
    <w:p w14:paraId="44EE3DE6" w14:textId="77777777" w:rsidR="00F21753" w:rsidRDefault="00F21753" w:rsidP="00F21753"/>
    <w:p w14:paraId="04B45A06" w14:textId="77777777" w:rsidR="00F21753" w:rsidRDefault="00F21753" w:rsidP="00F21753"/>
    <w:p w14:paraId="73AAFFBE" w14:textId="77777777" w:rsidR="00F21753" w:rsidRDefault="00F21753" w:rsidP="00F21753"/>
    <w:p w14:paraId="715B4205" w14:textId="77777777" w:rsidR="00F21753" w:rsidRDefault="00F21753" w:rsidP="00F21753"/>
    <w:p w14:paraId="174F21AF" w14:textId="77777777" w:rsidR="00F21753" w:rsidRDefault="00F21753" w:rsidP="00F21753"/>
    <w:p w14:paraId="15F5F0DF" w14:textId="77777777" w:rsidR="00F21753" w:rsidRDefault="00F21753" w:rsidP="00F21753"/>
    <w:p w14:paraId="3794956E" w14:textId="77777777" w:rsidR="00F21753" w:rsidRDefault="00F21753" w:rsidP="00F21753"/>
    <w:p w14:paraId="5080039E" w14:textId="77777777" w:rsidR="00F21753" w:rsidRDefault="00F21753" w:rsidP="00F21753"/>
    <w:p w14:paraId="586EACB3" w14:textId="77777777" w:rsidR="00F21753" w:rsidRDefault="00F21753" w:rsidP="00F21753"/>
    <w:p w14:paraId="566AA284" w14:textId="77777777" w:rsidR="00F21753" w:rsidRDefault="00F21753" w:rsidP="00F21753"/>
    <w:p w14:paraId="3EA0D388" w14:textId="77777777" w:rsidR="00F21753" w:rsidRDefault="00F21753" w:rsidP="00F21753"/>
    <w:p w14:paraId="395F036A" w14:textId="77777777" w:rsidR="00F21753" w:rsidRDefault="00F21753" w:rsidP="00F21753"/>
    <w:p w14:paraId="246E4416" w14:textId="77777777" w:rsidR="00F21753" w:rsidRDefault="00F21753" w:rsidP="00F21753"/>
    <w:p w14:paraId="116CD34A" w14:textId="77777777" w:rsidR="00F21753" w:rsidRDefault="00F21753" w:rsidP="00F21753"/>
    <w:p w14:paraId="716060A6" w14:textId="77777777" w:rsidR="00F21753" w:rsidRDefault="00F21753" w:rsidP="00F21753"/>
    <w:p w14:paraId="5E38E064" w14:textId="0A18127D" w:rsidR="00F21753" w:rsidRDefault="00F21753" w:rsidP="00F21753"/>
    <w:p w14:paraId="588A0A0B" w14:textId="42B03085" w:rsidR="00412B08" w:rsidRDefault="00412B08" w:rsidP="00F21753"/>
    <w:p w14:paraId="7C424710" w14:textId="15AD2E78" w:rsidR="00412B08" w:rsidRDefault="00412B08" w:rsidP="00F21753"/>
    <w:p w14:paraId="2FDC7C99" w14:textId="38A4CC9A" w:rsidR="00412B08" w:rsidRDefault="00412B08" w:rsidP="00F21753"/>
    <w:p w14:paraId="254A13AD" w14:textId="25E1A49F" w:rsidR="00412B08" w:rsidRDefault="00412B08" w:rsidP="00F21753"/>
    <w:p w14:paraId="5C753A42" w14:textId="1848CF4B" w:rsidR="00412B08" w:rsidRDefault="00412B08" w:rsidP="00F21753"/>
    <w:p w14:paraId="3C453781" w14:textId="466F1FBD" w:rsidR="00412B08" w:rsidRDefault="00412B08" w:rsidP="00F21753"/>
    <w:p w14:paraId="30216144" w14:textId="0B9D2BBF" w:rsidR="00412B08" w:rsidRDefault="00412B08" w:rsidP="00F21753"/>
    <w:p w14:paraId="27A40126" w14:textId="59CCE293" w:rsidR="00412B08" w:rsidRDefault="00412B08" w:rsidP="00F21753"/>
    <w:p w14:paraId="241CFE17" w14:textId="074C8649" w:rsidR="00412B08" w:rsidRDefault="00412B08" w:rsidP="00F21753"/>
    <w:p w14:paraId="1DC84E67" w14:textId="28747B85" w:rsidR="00412B08" w:rsidRDefault="00412B08" w:rsidP="00F21753"/>
    <w:p w14:paraId="17B35657" w14:textId="560403D9" w:rsidR="00412B08" w:rsidRDefault="00412B08" w:rsidP="00F21753"/>
    <w:p w14:paraId="7314772B" w14:textId="732C9691" w:rsidR="00412B08" w:rsidRDefault="00412B08" w:rsidP="00F21753"/>
    <w:p w14:paraId="109932E3" w14:textId="6041EBD4" w:rsidR="00412B08" w:rsidRDefault="00412B08" w:rsidP="00F21753"/>
    <w:p w14:paraId="5C011B26" w14:textId="317B79AA" w:rsidR="00412B08" w:rsidRDefault="00412B08" w:rsidP="00F21753"/>
    <w:p w14:paraId="68F74812" w14:textId="7194C828" w:rsidR="00412B08" w:rsidRDefault="00412B08" w:rsidP="00F21753"/>
    <w:p w14:paraId="73CF9CC4" w14:textId="7EBDFD51" w:rsidR="00412B08" w:rsidRDefault="00412B08" w:rsidP="00F21753"/>
    <w:p w14:paraId="59ABFED7" w14:textId="365C6608" w:rsidR="00412B08" w:rsidRDefault="00412B08" w:rsidP="00F21753"/>
    <w:p w14:paraId="11C31847" w14:textId="04870755" w:rsidR="00412B08" w:rsidRDefault="00412B08" w:rsidP="00F21753"/>
    <w:p w14:paraId="4B30E972" w14:textId="77777777" w:rsidR="00412B08" w:rsidRDefault="00412B08" w:rsidP="00F21753"/>
    <w:p w14:paraId="4CC25CF6" w14:textId="1968A2C3" w:rsidR="00F21753" w:rsidRDefault="00F21753" w:rsidP="00F21753">
      <w:r>
        <w:t>Références :</w:t>
      </w:r>
    </w:p>
    <w:p w14:paraId="5CB0310D" w14:textId="6E56A553" w:rsidR="00F21753" w:rsidRDefault="00F21753" w:rsidP="00F21753"/>
    <w:p w14:paraId="6830568A" w14:textId="77777777" w:rsidR="00F21753" w:rsidRDefault="00F21753" w:rsidP="00F21753">
      <w:r>
        <w:t>REF 1 :</w:t>
      </w:r>
    </w:p>
    <w:p w14:paraId="0D1146AF" w14:textId="47053618" w:rsidR="00F21753" w:rsidRDefault="00F21753" w:rsidP="00F21753">
      <w:r>
        <w:lastRenderedPageBreak/>
        <w:t xml:space="preserve"> </w:t>
      </w:r>
      <w:r w:rsidRPr="00F21753">
        <w:rPr>
          <w:noProof/>
        </w:rPr>
        <w:drawing>
          <wp:inline distT="0" distB="0" distL="0" distR="0" wp14:anchorId="19F6A34D" wp14:editId="25E37174">
            <wp:extent cx="2124371" cy="3248478"/>
            <wp:effectExtent l="0" t="0" r="9525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24371" cy="3248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9016C" w14:textId="64CA6C0E" w:rsidR="00F21753" w:rsidRDefault="00F21753" w:rsidP="00F21753"/>
    <w:p w14:paraId="44A04208" w14:textId="311196E3" w:rsidR="00F21753" w:rsidRDefault="00F21753" w:rsidP="00F21753">
      <w:r>
        <w:t>REF 2 :</w:t>
      </w:r>
    </w:p>
    <w:p w14:paraId="0AD659D6" w14:textId="1587EE79" w:rsidR="00F21753" w:rsidRDefault="00F21753" w:rsidP="00F21753">
      <w:r w:rsidRPr="00F21753">
        <w:rPr>
          <w:noProof/>
        </w:rPr>
        <w:drawing>
          <wp:inline distT="0" distB="0" distL="0" distR="0" wp14:anchorId="301C5B13" wp14:editId="4ADEB7A1">
            <wp:extent cx="2715004" cy="3219899"/>
            <wp:effectExtent l="0" t="0" r="9525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3219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45E8B" w14:textId="603BB204" w:rsidR="00CA07B7" w:rsidRDefault="00CA07B7" w:rsidP="00F21753"/>
    <w:p w14:paraId="6D293425" w14:textId="31F43F9E" w:rsidR="00CA07B7" w:rsidRDefault="00CA07B7" w:rsidP="00F21753">
      <w:r>
        <w:t>Validation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0"/>
        <w:gridCol w:w="3020"/>
      </w:tblGrid>
      <w:tr w:rsidR="00CA07B7" w14:paraId="12727BB9" w14:textId="77777777" w:rsidTr="008B587E">
        <w:tc>
          <w:tcPr>
            <w:tcW w:w="3020" w:type="dxa"/>
          </w:tcPr>
          <w:p w14:paraId="7048B0D9" w14:textId="77777777" w:rsidR="00CA07B7" w:rsidRDefault="00CA07B7" w:rsidP="008B587E">
            <w:r>
              <w:t>Stories</w:t>
            </w:r>
          </w:p>
        </w:tc>
        <w:tc>
          <w:tcPr>
            <w:tcW w:w="3020" w:type="dxa"/>
          </w:tcPr>
          <w:p w14:paraId="2FB555DE" w14:textId="77777777" w:rsidR="00CA07B7" w:rsidRDefault="00CA07B7" w:rsidP="008B587E">
            <w:r>
              <w:t>Date validation</w:t>
            </w:r>
          </w:p>
        </w:tc>
        <w:tc>
          <w:tcPr>
            <w:tcW w:w="3020" w:type="dxa"/>
          </w:tcPr>
          <w:p w14:paraId="5AABF8BE" w14:textId="77777777" w:rsidR="00CA07B7" w:rsidRDefault="00CA07B7" w:rsidP="008B587E">
            <w:r>
              <w:t>Date réalisation</w:t>
            </w:r>
          </w:p>
        </w:tc>
      </w:tr>
      <w:tr w:rsidR="00CA07B7" w14:paraId="0E39C227" w14:textId="77777777" w:rsidTr="008B587E">
        <w:tc>
          <w:tcPr>
            <w:tcW w:w="3020" w:type="dxa"/>
          </w:tcPr>
          <w:p w14:paraId="4D0134DC" w14:textId="77777777" w:rsidR="00CA07B7" w:rsidRDefault="00CA07B7" w:rsidP="008B587E">
            <w:r>
              <w:t>1</w:t>
            </w:r>
          </w:p>
        </w:tc>
        <w:tc>
          <w:tcPr>
            <w:tcW w:w="3020" w:type="dxa"/>
          </w:tcPr>
          <w:p w14:paraId="4255AECB" w14:textId="77777777" w:rsidR="00CA07B7" w:rsidRDefault="00CA07B7" w:rsidP="008B587E"/>
        </w:tc>
        <w:tc>
          <w:tcPr>
            <w:tcW w:w="3020" w:type="dxa"/>
          </w:tcPr>
          <w:p w14:paraId="6C1F7789" w14:textId="7714B4A4" w:rsidR="00CA07B7" w:rsidRDefault="001608E8" w:rsidP="001608E8">
            <w:pPr>
              <w:jc w:val="center"/>
            </w:pPr>
            <w:r>
              <w:t>14.11.2022</w:t>
            </w:r>
          </w:p>
        </w:tc>
      </w:tr>
      <w:tr w:rsidR="00CA07B7" w14:paraId="65A569EC" w14:textId="77777777" w:rsidTr="008B587E">
        <w:tc>
          <w:tcPr>
            <w:tcW w:w="3020" w:type="dxa"/>
          </w:tcPr>
          <w:p w14:paraId="58D9FD8D" w14:textId="77777777" w:rsidR="00CA07B7" w:rsidRDefault="00CA07B7" w:rsidP="008B587E">
            <w:r>
              <w:t>2</w:t>
            </w:r>
          </w:p>
        </w:tc>
        <w:tc>
          <w:tcPr>
            <w:tcW w:w="3020" w:type="dxa"/>
          </w:tcPr>
          <w:p w14:paraId="3DE0EA95" w14:textId="77777777" w:rsidR="00CA07B7" w:rsidRDefault="00CA07B7" w:rsidP="008B587E"/>
        </w:tc>
        <w:tc>
          <w:tcPr>
            <w:tcW w:w="3020" w:type="dxa"/>
          </w:tcPr>
          <w:p w14:paraId="7894203B" w14:textId="77777777" w:rsidR="00CA07B7" w:rsidRDefault="00CA07B7" w:rsidP="008B587E"/>
        </w:tc>
      </w:tr>
      <w:tr w:rsidR="00CA07B7" w14:paraId="00739B53" w14:textId="77777777" w:rsidTr="008B587E">
        <w:tc>
          <w:tcPr>
            <w:tcW w:w="3020" w:type="dxa"/>
          </w:tcPr>
          <w:p w14:paraId="15DD718E" w14:textId="77777777" w:rsidR="00CA07B7" w:rsidRDefault="00CA07B7" w:rsidP="008B587E">
            <w:r>
              <w:t>3</w:t>
            </w:r>
          </w:p>
        </w:tc>
        <w:tc>
          <w:tcPr>
            <w:tcW w:w="3020" w:type="dxa"/>
          </w:tcPr>
          <w:p w14:paraId="6B5A20DC" w14:textId="77777777" w:rsidR="00CA07B7" w:rsidRDefault="00CA07B7" w:rsidP="008B587E"/>
        </w:tc>
        <w:tc>
          <w:tcPr>
            <w:tcW w:w="3020" w:type="dxa"/>
          </w:tcPr>
          <w:p w14:paraId="7BAB94AD" w14:textId="706E858E" w:rsidR="00CA07B7" w:rsidRDefault="001608E8" w:rsidP="008B587E">
            <w:r>
              <w:t>14.11.2022</w:t>
            </w:r>
          </w:p>
        </w:tc>
      </w:tr>
      <w:tr w:rsidR="00CA07B7" w14:paraId="6DF71896" w14:textId="77777777" w:rsidTr="008B587E">
        <w:tc>
          <w:tcPr>
            <w:tcW w:w="3020" w:type="dxa"/>
          </w:tcPr>
          <w:p w14:paraId="6E1A76F9" w14:textId="77777777" w:rsidR="00CA07B7" w:rsidRDefault="00CA07B7" w:rsidP="008B587E">
            <w:r>
              <w:t>4</w:t>
            </w:r>
          </w:p>
        </w:tc>
        <w:tc>
          <w:tcPr>
            <w:tcW w:w="3020" w:type="dxa"/>
          </w:tcPr>
          <w:p w14:paraId="085314AA" w14:textId="4DFD444D" w:rsidR="00CA07B7" w:rsidRDefault="007B36F5" w:rsidP="008B587E">
            <w:r>
              <w:t>31.10.22</w:t>
            </w:r>
          </w:p>
        </w:tc>
        <w:tc>
          <w:tcPr>
            <w:tcW w:w="3020" w:type="dxa"/>
          </w:tcPr>
          <w:p w14:paraId="764C737A" w14:textId="1FADA3A0" w:rsidR="00CA07B7" w:rsidRDefault="001608E8" w:rsidP="008B587E">
            <w:r>
              <w:t>14.11.2022</w:t>
            </w:r>
          </w:p>
        </w:tc>
      </w:tr>
      <w:tr w:rsidR="00CA07B7" w14:paraId="22531AA3" w14:textId="77777777" w:rsidTr="008B587E">
        <w:tc>
          <w:tcPr>
            <w:tcW w:w="3020" w:type="dxa"/>
          </w:tcPr>
          <w:p w14:paraId="3B7729B4" w14:textId="77777777" w:rsidR="00CA07B7" w:rsidRDefault="00CA07B7" w:rsidP="008B587E">
            <w:r>
              <w:t>5</w:t>
            </w:r>
          </w:p>
        </w:tc>
        <w:tc>
          <w:tcPr>
            <w:tcW w:w="3020" w:type="dxa"/>
          </w:tcPr>
          <w:p w14:paraId="6587B7EE" w14:textId="77777777" w:rsidR="00CA07B7" w:rsidRDefault="00CA07B7" w:rsidP="008B587E"/>
        </w:tc>
        <w:tc>
          <w:tcPr>
            <w:tcW w:w="3020" w:type="dxa"/>
          </w:tcPr>
          <w:p w14:paraId="22A801A0" w14:textId="0F0C062E" w:rsidR="00CA07B7" w:rsidRDefault="001608E8" w:rsidP="008B587E">
            <w:r>
              <w:t>14.11.2022</w:t>
            </w:r>
          </w:p>
        </w:tc>
      </w:tr>
      <w:tr w:rsidR="00CA07B7" w14:paraId="2A17F564" w14:textId="77777777" w:rsidTr="008B587E">
        <w:tc>
          <w:tcPr>
            <w:tcW w:w="3020" w:type="dxa"/>
          </w:tcPr>
          <w:p w14:paraId="6931ABF0" w14:textId="77777777" w:rsidR="00CA07B7" w:rsidRDefault="00CA07B7" w:rsidP="008B587E">
            <w:r>
              <w:t>6</w:t>
            </w:r>
          </w:p>
        </w:tc>
        <w:tc>
          <w:tcPr>
            <w:tcW w:w="3020" w:type="dxa"/>
          </w:tcPr>
          <w:p w14:paraId="319E1664" w14:textId="77777777" w:rsidR="00CA07B7" w:rsidRDefault="00CA07B7" w:rsidP="008B587E"/>
        </w:tc>
        <w:tc>
          <w:tcPr>
            <w:tcW w:w="3020" w:type="dxa"/>
          </w:tcPr>
          <w:p w14:paraId="18CDCC01" w14:textId="77777777" w:rsidR="00CA07B7" w:rsidRDefault="00CA07B7" w:rsidP="008B587E"/>
        </w:tc>
      </w:tr>
      <w:tr w:rsidR="00CA07B7" w14:paraId="486B57E2" w14:textId="77777777" w:rsidTr="008B587E">
        <w:tc>
          <w:tcPr>
            <w:tcW w:w="3020" w:type="dxa"/>
          </w:tcPr>
          <w:p w14:paraId="742DCB8D" w14:textId="77777777" w:rsidR="00CA07B7" w:rsidRDefault="00CA07B7" w:rsidP="008B587E">
            <w:r>
              <w:lastRenderedPageBreak/>
              <w:t>7</w:t>
            </w:r>
          </w:p>
        </w:tc>
        <w:tc>
          <w:tcPr>
            <w:tcW w:w="3020" w:type="dxa"/>
          </w:tcPr>
          <w:p w14:paraId="1BE6D257" w14:textId="77777777" w:rsidR="00CA07B7" w:rsidRDefault="00CA07B7" w:rsidP="008B587E"/>
        </w:tc>
        <w:tc>
          <w:tcPr>
            <w:tcW w:w="3020" w:type="dxa"/>
          </w:tcPr>
          <w:p w14:paraId="01201FA9" w14:textId="2B489764" w:rsidR="00CA07B7" w:rsidRDefault="001608E8" w:rsidP="008B587E">
            <w:r>
              <w:t>14.11.2022</w:t>
            </w:r>
          </w:p>
        </w:tc>
      </w:tr>
      <w:tr w:rsidR="00CA07B7" w14:paraId="3D96F208" w14:textId="77777777" w:rsidTr="008B587E">
        <w:tc>
          <w:tcPr>
            <w:tcW w:w="3020" w:type="dxa"/>
          </w:tcPr>
          <w:p w14:paraId="59174980" w14:textId="77777777" w:rsidR="00CA07B7" w:rsidRDefault="00CA07B7" w:rsidP="008B587E">
            <w:r>
              <w:t>8</w:t>
            </w:r>
          </w:p>
        </w:tc>
        <w:tc>
          <w:tcPr>
            <w:tcW w:w="3020" w:type="dxa"/>
          </w:tcPr>
          <w:p w14:paraId="6D6B94FB" w14:textId="3062BA16" w:rsidR="00CA07B7" w:rsidRDefault="00BE15C4" w:rsidP="008B587E">
            <w:r>
              <w:t>31.10.22</w:t>
            </w:r>
          </w:p>
        </w:tc>
        <w:tc>
          <w:tcPr>
            <w:tcW w:w="3020" w:type="dxa"/>
          </w:tcPr>
          <w:p w14:paraId="533F4716" w14:textId="77777777" w:rsidR="00CA07B7" w:rsidRDefault="00CA07B7" w:rsidP="008B587E"/>
        </w:tc>
      </w:tr>
      <w:tr w:rsidR="00CA07B7" w14:paraId="0AA21580" w14:textId="77777777" w:rsidTr="008B587E">
        <w:tc>
          <w:tcPr>
            <w:tcW w:w="3020" w:type="dxa"/>
          </w:tcPr>
          <w:p w14:paraId="62CFEAFB" w14:textId="77777777" w:rsidR="00CA07B7" w:rsidRDefault="00CA07B7" w:rsidP="008B587E">
            <w:r>
              <w:t>9</w:t>
            </w:r>
          </w:p>
        </w:tc>
        <w:tc>
          <w:tcPr>
            <w:tcW w:w="3020" w:type="dxa"/>
          </w:tcPr>
          <w:p w14:paraId="5D76835C" w14:textId="77777777" w:rsidR="00CA07B7" w:rsidRDefault="00CA07B7" w:rsidP="008B587E"/>
        </w:tc>
        <w:tc>
          <w:tcPr>
            <w:tcW w:w="3020" w:type="dxa"/>
          </w:tcPr>
          <w:p w14:paraId="269A5B02" w14:textId="77777777" w:rsidR="00CA07B7" w:rsidRDefault="00CA07B7" w:rsidP="008B587E"/>
        </w:tc>
      </w:tr>
      <w:tr w:rsidR="00CA07B7" w14:paraId="10074F26" w14:textId="77777777" w:rsidTr="008B587E">
        <w:tc>
          <w:tcPr>
            <w:tcW w:w="3020" w:type="dxa"/>
          </w:tcPr>
          <w:p w14:paraId="071F84B4" w14:textId="77777777" w:rsidR="00CA07B7" w:rsidRDefault="00CA07B7" w:rsidP="008B587E">
            <w:r>
              <w:t>10</w:t>
            </w:r>
          </w:p>
        </w:tc>
        <w:tc>
          <w:tcPr>
            <w:tcW w:w="3020" w:type="dxa"/>
          </w:tcPr>
          <w:p w14:paraId="5F329F84" w14:textId="77777777" w:rsidR="00CA07B7" w:rsidRDefault="00CA07B7" w:rsidP="008B587E"/>
        </w:tc>
        <w:tc>
          <w:tcPr>
            <w:tcW w:w="3020" w:type="dxa"/>
          </w:tcPr>
          <w:p w14:paraId="341E78A6" w14:textId="77777777" w:rsidR="00CA07B7" w:rsidRDefault="00CA07B7" w:rsidP="008B587E"/>
        </w:tc>
      </w:tr>
      <w:tr w:rsidR="00CA07B7" w14:paraId="6E599B24" w14:textId="77777777" w:rsidTr="008B587E">
        <w:tc>
          <w:tcPr>
            <w:tcW w:w="3020" w:type="dxa"/>
          </w:tcPr>
          <w:p w14:paraId="03742C4A" w14:textId="77777777" w:rsidR="00CA07B7" w:rsidRDefault="00CA07B7" w:rsidP="008B587E">
            <w:r>
              <w:t>11</w:t>
            </w:r>
          </w:p>
        </w:tc>
        <w:tc>
          <w:tcPr>
            <w:tcW w:w="3020" w:type="dxa"/>
          </w:tcPr>
          <w:p w14:paraId="1AD3D14D" w14:textId="77777777" w:rsidR="00CA07B7" w:rsidRDefault="00CA07B7" w:rsidP="008B587E"/>
        </w:tc>
        <w:tc>
          <w:tcPr>
            <w:tcW w:w="3020" w:type="dxa"/>
          </w:tcPr>
          <w:p w14:paraId="4B113636" w14:textId="77777777" w:rsidR="00CA07B7" w:rsidRDefault="00CA07B7" w:rsidP="008B587E"/>
        </w:tc>
      </w:tr>
      <w:tr w:rsidR="00CA07B7" w14:paraId="47DD716F" w14:textId="77777777" w:rsidTr="008B587E">
        <w:tc>
          <w:tcPr>
            <w:tcW w:w="3020" w:type="dxa"/>
          </w:tcPr>
          <w:p w14:paraId="7EA1B8FF" w14:textId="77777777" w:rsidR="00CA07B7" w:rsidRDefault="00CA07B7" w:rsidP="008B587E">
            <w:r>
              <w:t>12</w:t>
            </w:r>
          </w:p>
        </w:tc>
        <w:tc>
          <w:tcPr>
            <w:tcW w:w="3020" w:type="dxa"/>
          </w:tcPr>
          <w:p w14:paraId="1D4317D5" w14:textId="77777777" w:rsidR="00CA07B7" w:rsidRDefault="00CA07B7" w:rsidP="008B587E"/>
        </w:tc>
        <w:tc>
          <w:tcPr>
            <w:tcW w:w="3020" w:type="dxa"/>
          </w:tcPr>
          <w:p w14:paraId="31F61056" w14:textId="018543BC" w:rsidR="00CA07B7" w:rsidRDefault="001608E8" w:rsidP="008B587E">
            <w:r>
              <w:t>14.11.2022</w:t>
            </w:r>
          </w:p>
        </w:tc>
      </w:tr>
      <w:tr w:rsidR="00CA07B7" w14:paraId="074180B0" w14:textId="77777777" w:rsidTr="008B587E">
        <w:tc>
          <w:tcPr>
            <w:tcW w:w="3020" w:type="dxa"/>
          </w:tcPr>
          <w:p w14:paraId="15558006" w14:textId="77777777" w:rsidR="00CA07B7" w:rsidRDefault="00CA07B7" w:rsidP="008B587E">
            <w:r>
              <w:t>13</w:t>
            </w:r>
          </w:p>
        </w:tc>
        <w:tc>
          <w:tcPr>
            <w:tcW w:w="3020" w:type="dxa"/>
          </w:tcPr>
          <w:p w14:paraId="0C1D31B6" w14:textId="77777777" w:rsidR="00CA07B7" w:rsidRDefault="00CA07B7" w:rsidP="008B587E"/>
        </w:tc>
        <w:tc>
          <w:tcPr>
            <w:tcW w:w="3020" w:type="dxa"/>
          </w:tcPr>
          <w:p w14:paraId="5708CA30" w14:textId="376AFC5D" w:rsidR="00CA07B7" w:rsidRDefault="001608E8" w:rsidP="008B587E">
            <w:r>
              <w:t>14.11.2022</w:t>
            </w:r>
          </w:p>
        </w:tc>
      </w:tr>
      <w:tr w:rsidR="00CA07B7" w14:paraId="08CFFB3C" w14:textId="77777777" w:rsidTr="008B587E">
        <w:tc>
          <w:tcPr>
            <w:tcW w:w="3020" w:type="dxa"/>
          </w:tcPr>
          <w:p w14:paraId="76F28CF7" w14:textId="77777777" w:rsidR="00CA07B7" w:rsidRDefault="00CA07B7" w:rsidP="008B587E">
            <w:r>
              <w:t>14</w:t>
            </w:r>
          </w:p>
        </w:tc>
        <w:tc>
          <w:tcPr>
            <w:tcW w:w="3020" w:type="dxa"/>
          </w:tcPr>
          <w:p w14:paraId="5216E64D" w14:textId="77777777" w:rsidR="00CA07B7" w:rsidRDefault="00CA07B7" w:rsidP="008B587E"/>
        </w:tc>
        <w:tc>
          <w:tcPr>
            <w:tcW w:w="3020" w:type="dxa"/>
          </w:tcPr>
          <w:p w14:paraId="538DFA81" w14:textId="77777777" w:rsidR="00CA07B7" w:rsidRDefault="00CA07B7" w:rsidP="008B587E"/>
        </w:tc>
      </w:tr>
      <w:tr w:rsidR="00CA07B7" w14:paraId="6F0FE3B6" w14:textId="77777777" w:rsidTr="008B587E">
        <w:tc>
          <w:tcPr>
            <w:tcW w:w="3020" w:type="dxa"/>
          </w:tcPr>
          <w:p w14:paraId="2DE5F481" w14:textId="77777777" w:rsidR="00CA07B7" w:rsidRDefault="00CA07B7" w:rsidP="008B587E">
            <w:r>
              <w:t>15</w:t>
            </w:r>
          </w:p>
        </w:tc>
        <w:tc>
          <w:tcPr>
            <w:tcW w:w="3020" w:type="dxa"/>
          </w:tcPr>
          <w:p w14:paraId="69E1CC2E" w14:textId="77777777" w:rsidR="00CA07B7" w:rsidRDefault="00CA07B7" w:rsidP="008B587E"/>
        </w:tc>
        <w:tc>
          <w:tcPr>
            <w:tcW w:w="3020" w:type="dxa"/>
          </w:tcPr>
          <w:p w14:paraId="16630051" w14:textId="77777777" w:rsidR="00CA07B7" w:rsidRDefault="00CA07B7" w:rsidP="008B587E"/>
        </w:tc>
      </w:tr>
      <w:tr w:rsidR="00CA07B7" w14:paraId="7FCFF846" w14:textId="77777777" w:rsidTr="008B587E">
        <w:tc>
          <w:tcPr>
            <w:tcW w:w="3020" w:type="dxa"/>
          </w:tcPr>
          <w:p w14:paraId="4F9FB779" w14:textId="77777777" w:rsidR="00CA07B7" w:rsidRDefault="00CA07B7" w:rsidP="008B587E">
            <w:r>
              <w:t>16</w:t>
            </w:r>
          </w:p>
        </w:tc>
        <w:tc>
          <w:tcPr>
            <w:tcW w:w="3020" w:type="dxa"/>
          </w:tcPr>
          <w:p w14:paraId="3D4E8EA0" w14:textId="7C9CA514" w:rsidR="00CA07B7" w:rsidRDefault="007B36F5" w:rsidP="008B587E">
            <w:r>
              <w:t>31.10.22</w:t>
            </w:r>
          </w:p>
        </w:tc>
        <w:tc>
          <w:tcPr>
            <w:tcW w:w="3020" w:type="dxa"/>
          </w:tcPr>
          <w:p w14:paraId="09C258A9" w14:textId="25E10DEB" w:rsidR="00CA07B7" w:rsidRDefault="001608E8" w:rsidP="008B587E">
            <w:r>
              <w:t>14.11.2022</w:t>
            </w:r>
          </w:p>
        </w:tc>
      </w:tr>
      <w:tr w:rsidR="00CA07B7" w14:paraId="7151E710" w14:textId="77777777" w:rsidTr="008B587E">
        <w:tc>
          <w:tcPr>
            <w:tcW w:w="3020" w:type="dxa"/>
          </w:tcPr>
          <w:p w14:paraId="68748E10" w14:textId="77777777" w:rsidR="00CA07B7" w:rsidRDefault="00CA07B7" w:rsidP="008B587E">
            <w:r>
              <w:t>17</w:t>
            </w:r>
          </w:p>
        </w:tc>
        <w:tc>
          <w:tcPr>
            <w:tcW w:w="3020" w:type="dxa"/>
          </w:tcPr>
          <w:p w14:paraId="5A7AE6BC" w14:textId="77777777" w:rsidR="00CA07B7" w:rsidRDefault="00CA07B7" w:rsidP="008B587E"/>
        </w:tc>
        <w:tc>
          <w:tcPr>
            <w:tcW w:w="3020" w:type="dxa"/>
          </w:tcPr>
          <w:p w14:paraId="37F29BDB" w14:textId="77777777" w:rsidR="00CA07B7" w:rsidRDefault="00CA07B7" w:rsidP="008B587E"/>
        </w:tc>
      </w:tr>
      <w:tr w:rsidR="00CA07B7" w14:paraId="01AA98A6" w14:textId="77777777" w:rsidTr="008B587E">
        <w:tc>
          <w:tcPr>
            <w:tcW w:w="3020" w:type="dxa"/>
          </w:tcPr>
          <w:p w14:paraId="6E1A4E17" w14:textId="77777777" w:rsidR="00CA07B7" w:rsidRDefault="00CA07B7" w:rsidP="008B587E">
            <w:r>
              <w:t>18</w:t>
            </w:r>
          </w:p>
        </w:tc>
        <w:tc>
          <w:tcPr>
            <w:tcW w:w="3020" w:type="dxa"/>
          </w:tcPr>
          <w:p w14:paraId="0232BD2C" w14:textId="2A5C3F35" w:rsidR="00CA07B7" w:rsidRDefault="00CA07B7" w:rsidP="008B587E"/>
        </w:tc>
        <w:tc>
          <w:tcPr>
            <w:tcW w:w="3020" w:type="dxa"/>
          </w:tcPr>
          <w:p w14:paraId="6F8FFB5A" w14:textId="77777777" w:rsidR="00CA07B7" w:rsidRDefault="00CA07B7" w:rsidP="008B587E"/>
        </w:tc>
      </w:tr>
      <w:tr w:rsidR="00CA07B7" w14:paraId="7B5E9469" w14:textId="77777777" w:rsidTr="008B587E">
        <w:tc>
          <w:tcPr>
            <w:tcW w:w="3020" w:type="dxa"/>
          </w:tcPr>
          <w:p w14:paraId="08AEC08B" w14:textId="77777777" w:rsidR="00CA07B7" w:rsidRDefault="00CA07B7" w:rsidP="008B587E">
            <w:r>
              <w:t>19</w:t>
            </w:r>
          </w:p>
        </w:tc>
        <w:tc>
          <w:tcPr>
            <w:tcW w:w="3020" w:type="dxa"/>
          </w:tcPr>
          <w:p w14:paraId="331D5CBB" w14:textId="13D6DC28" w:rsidR="00CA07B7" w:rsidRDefault="00296360" w:rsidP="008B587E">
            <w:r>
              <w:t>31.10.22</w:t>
            </w:r>
          </w:p>
        </w:tc>
        <w:tc>
          <w:tcPr>
            <w:tcW w:w="3020" w:type="dxa"/>
          </w:tcPr>
          <w:p w14:paraId="087B404E" w14:textId="77777777" w:rsidR="00CA07B7" w:rsidRDefault="00CA07B7" w:rsidP="008B587E"/>
        </w:tc>
      </w:tr>
      <w:tr w:rsidR="00412B08" w14:paraId="143C497E" w14:textId="77777777" w:rsidTr="008B587E">
        <w:tc>
          <w:tcPr>
            <w:tcW w:w="3020" w:type="dxa"/>
          </w:tcPr>
          <w:p w14:paraId="01BD1F39" w14:textId="53C41179" w:rsidR="00412B08" w:rsidRDefault="00412B08" w:rsidP="008B587E">
            <w:r>
              <w:t>20</w:t>
            </w:r>
          </w:p>
        </w:tc>
        <w:tc>
          <w:tcPr>
            <w:tcW w:w="3020" w:type="dxa"/>
          </w:tcPr>
          <w:p w14:paraId="4F637040" w14:textId="2FF19644" w:rsidR="00412B08" w:rsidRDefault="00296360" w:rsidP="008B587E">
            <w:r>
              <w:t>31.10.22</w:t>
            </w:r>
          </w:p>
        </w:tc>
        <w:tc>
          <w:tcPr>
            <w:tcW w:w="3020" w:type="dxa"/>
          </w:tcPr>
          <w:p w14:paraId="34D616FA" w14:textId="77777777" w:rsidR="00412B08" w:rsidRDefault="00412B08" w:rsidP="008B587E"/>
        </w:tc>
      </w:tr>
    </w:tbl>
    <w:p w14:paraId="02396E4A" w14:textId="77777777" w:rsidR="00CA07B7" w:rsidRPr="003A15E6" w:rsidRDefault="00CA07B7" w:rsidP="00F21753"/>
    <w:p w14:paraId="14DB0BF0" w14:textId="494B0875" w:rsidR="00E12330" w:rsidRDefault="00F53ED8" w:rsidP="00F21753">
      <w:pPr>
        <w:pStyle w:val="Titre1"/>
      </w:pPr>
      <w:bookmarkStart w:id="3" w:name="_Toc114999697"/>
      <w:r w:rsidRPr="00791020">
        <w:t>Planification</w:t>
      </w:r>
      <w:r w:rsidR="003A15E6" w:rsidRPr="003E60F7">
        <w:t xml:space="preserve"> initiale</w:t>
      </w:r>
      <w:bookmarkEnd w:id="3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0"/>
        <w:gridCol w:w="3020"/>
      </w:tblGrid>
      <w:tr w:rsidR="00F21753" w14:paraId="686BA85B" w14:textId="77777777" w:rsidTr="00F21753">
        <w:tc>
          <w:tcPr>
            <w:tcW w:w="3020" w:type="dxa"/>
          </w:tcPr>
          <w:p w14:paraId="4996EC62" w14:textId="2D7EF476" w:rsidR="00F21753" w:rsidRDefault="00F21753" w:rsidP="00F21753">
            <w:r>
              <w:t>Beta 1</w:t>
            </w:r>
          </w:p>
        </w:tc>
        <w:tc>
          <w:tcPr>
            <w:tcW w:w="3020" w:type="dxa"/>
          </w:tcPr>
          <w:p w14:paraId="3DF73B53" w14:textId="7AECF175" w:rsidR="00F21753" w:rsidRDefault="009F5324" w:rsidP="00F21753">
            <w:r>
              <w:t>07.11.2022</w:t>
            </w:r>
          </w:p>
        </w:tc>
        <w:tc>
          <w:tcPr>
            <w:tcW w:w="3020" w:type="dxa"/>
          </w:tcPr>
          <w:p w14:paraId="50ABC32E" w14:textId="5B080640" w:rsidR="00F21753" w:rsidRDefault="00296360" w:rsidP="00F21753">
            <w:r>
              <w:t>Menu, Positionnement, Pause et Quitter, Jouer, Tout Quitter, Ambiance, Informations, Game Over</w:t>
            </w:r>
          </w:p>
        </w:tc>
      </w:tr>
      <w:tr w:rsidR="00F21753" w14:paraId="59284B6E" w14:textId="77777777" w:rsidTr="00F21753">
        <w:tc>
          <w:tcPr>
            <w:tcW w:w="3020" w:type="dxa"/>
          </w:tcPr>
          <w:p w14:paraId="05269370" w14:textId="216862E4" w:rsidR="00F21753" w:rsidRDefault="00F21753" w:rsidP="00F21753">
            <w:r>
              <w:t>Beta 2</w:t>
            </w:r>
          </w:p>
        </w:tc>
        <w:tc>
          <w:tcPr>
            <w:tcW w:w="3020" w:type="dxa"/>
          </w:tcPr>
          <w:p w14:paraId="33F2E423" w14:textId="6F9656D3" w:rsidR="00F21753" w:rsidRDefault="009F5324" w:rsidP="00F21753">
            <w:r>
              <w:t>28.11.2022</w:t>
            </w:r>
          </w:p>
        </w:tc>
        <w:tc>
          <w:tcPr>
            <w:tcW w:w="3020" w:type="dxa"/>
          </w:tcPr>
          <w:p w14:paraId="0DF15867" w14:textId="1EF4EFAF" w:rsidR="00296360" w:rsidRDefault="00296360" w:rsidP="00296360">
            <w:r>
              <w:t>Déplacement ennemi, Tuer un alien, Mur, Affaiblir un mur, Se faire attaquer</w:t>
            </w:r>
          </w:p>
          <w:p w14:paraId="0826F241" w14:textId="2B1634B9" w:rsidR="00F21753" w:rsidRDefault="00F21753" w:rsidP="00F21753"/>
        </w:tc>
      </w:tr>
      <w:tr w:rsidR="00F21753" w14:paraId="53FD195B" w14:textId="77777777" w:rsidTr="00F21753">
        <w:tc>
          <w:tcPr>
            <w:tcW w:w="3020" w:type="dxa"/>
          </w:tcPr>
          <w:p w14:paraId="79E28E0E" w14:textId="06FE2213" w:rsidR="00F21753" w:rsidRDefault="00F21753" w:rsidP="00F21753">
            <w:r>
              <w:t>Version 1.0</w:t>
            </w:r>
          </w:p>
        </w:tc>
        <w:tc>
          <w:tcPr>
            <w:tcW w:w="3020" w:type="dxa"/>
          </w:tcPr>
          <w:p w14:paraId="037099CA" w14:textId="0765415F" w:rsidR="00F21753" w:rsidRDefault="009F5324" w:rsidP="00F21753">
            <w:r>
              <w:t>19.12.2022</w:t>
            </w:r>
          </w:p>
        </w:tc>
        <w:tc>
          <w:tcPr>
            <w:tcW w:w="3020" w:type="dxa"/>
          </w:tcPr>
          <w:p w14:paraId="11C880AD" w14:textId="0CBF31FD" w:rsidR="00F21753" w:rsidRDefault="00296360" w:rsidP="00F21753">
            <w:r>
              <w:t>Gameplay, Meilleurs scores, Avancée dans la partie, Qui est donc ce joueur ?, On Peut vraiment faire ça !!!, Que fait-il là ?</w:t>
            </w:r>
          </w:p>
        </w:tc>
      </w:tr>
    </w:tbl>
    <w:p w14:paraId="5E903CB4" w14:textId="77777777" w:rsidR="00F21753" w:rsidRPr="00F21753" w:rsidRDefault="00F21753" w:rsidP="00F21753"/>
    <w:p w14:paraId="2D602098" w14:textId="5BCF3DE9" w:rsidR="00F21753" w:rsidRDefault="00F21753" w:rsidP="00F21753"/>
    <w:p w14:paraId="3265B8CD" w14:textId="77777777" w:rsidR="0011188A" w:rsidRDefault="0011188A" w:rsidP="003E60F7">
      <w:pPr>
        <w:pStyle w:val="Titre1"/>
      </w:pPr>
      <w:bookmarkStart w:id="4" w:name="_Toc114999698"/>
      <w:r>
        <w:t>Analyse Technique</w:t>
      </w:r>
      <w:bookmarkEnd w:id="4"/>
    </w:p>
    <w:p w14:paraId="036F564F" w14:textId="6F98C53B" w:rsidR="0011188A" w:rsidRDefault="0011188A" w:rsidP="0011188A"/>
    <w:p w14:paraId="52D3651D" w14:textId="1086D8D0" w:rsidR="00C17220" w:rsidRDefault="00C17220" w:rsidP="0011188A">
      <w:r>
        <w:t>UML :</w:t>
      </w:r>
    </w:p>
    <w:p w14:paraId="20386521" w14:textId="7450B4AE" w:rsidR="00C17220" w:rsidRDefault="002A0B90" w:rsidP="0011188A">
      <w:r w:rsidRPr="002A0B90">
        <w:rPr>
          <w:noProof/>
        </w:rPr>
        <w:lastRenderedPageBreak/>
        <w:drawing>
          <wp:inline distT="0" distB="0" distL="0" distR="0" wp14:anchorId="57305EC3" wp14:editId="631B09FB">
            <wp:extent cx="5759450" cy="2993390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99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EBC7E" w14:textId="76077A31" w:rsidR="00C17220" w:rsidRDefault="00C17220" w:rsidP="0011188A"/>
    <w:p w14:paraId="17E79E18" w14:textId="3E234AEC" w:rsidR="00C17220" w:rsidRDefault="00C17220" w:rsidP="0011188A">
      <w:r>
        <w:t>Séquence 1 :</w:t>
      </w:r>
    </w:p>
    <w:p w14:paraId="6AFE112E" w14:textId="64391005" w:rsidR="00C17220" w:rsidRDefault="00C17220" w:rsidP="0011188A">
      <w:r w:rsidRPr="00C17220">
        <w:rPr>
          <w:noProof/>
        </w:rPr>
        <w:drawing>
          <wp:inline distT="0" distB="0" distL="0" distR="0" wp14:anchorId="3DD425A0" wp14:editId="1C863014">
            <wp:extent cx="5759450" cy="3415665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41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88EF7" w14:textId="356E90DC" w:rsidR="00B677CA" w:rsidRDefault="00B677CA" w:rsidP="0011188A"/>
    <w:p w14:paraId="25B3B292" w14:textId="77777777" w:rsidR="00B677CA" w:rsidRDefault="00B677CA" w:rsidP="0011188A"/>
    <w:p w14:paraId="2D11C9A4" w14:textId="77777777" w:rsidR="00B677CA" w:rsidRDefault="00B677CA" w:rsidP="0011188A"/>
    <w:p w14:paraId="05F89CE2" w14:textId="77777777" w:rsidR="0069602D" w:rsidRDefault="0069602D" w:rsidP="0011188A"/>
    <w:p w14:paraId="015186B4" w14:textId="77777777" w:rsidR="0069602D" w:rsidRDefault="0069602D" w:rsidP="0011188A"/>
    <w:p w14:paraId="6DB81E9D" w14:textId="2DA72C0C" w:rsidR="00B677CA" w:rsidRDefault="00B677CA" w:rsidP="0011188A">
      <w:r>
        <w:t>Séquence 2 :</w:t>
      </w:r>
    </w:p>
    <w:p w14:paraId="1405EFEB" w14:textId="1269F683" w:rsidR="00B677CA" w:rsidRDefault="00B677CA" w:rsidP="0011188A">
      <w:r w:rsidRPr="00B677CA">
        <w:rPr>
          <w:noProof/>
        </w:rPr>
        <w:lastRenderedPageBreak/>
        <w:drawing>
          <wp:inline distT="0" distB="0" distL="0" distR="0" wp14:anchorId="6F277A88" wp14:editId="589493C3">
            <wp:extent cx="3772426" cy="3724795"/>
            <wp:effectExtent l="0" t="0" r="0" b="952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372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2AB77" w14:textId="65013663" w:rsidR="00CA07B7" w:rsidRDefault="00CA07B7" w:rsidP="0011188A"/>
    <w:p w14:paraId="3E9C61A8" w14:textId="77777777" w:rsidR="00CA07B7" w:rsidRDefault="00CA07B7" w:rsidP="0011188A"/>
    <w:p w14:paraId="7A9062A1" w14:textId="105B4B11" w:rsidR="00CA07B7" w:rsidRDefault="00CA07B7" w:rsidP="0011188A">
      <w:r>
        <w:t>Tests unitaires :</w:t>
      </w:r>
    </w:p>
    <w:p w14:paraId="67612F77" w14:textId="26D184C4" w:rsidR="00CA07B7" w:rsidRDefault="00CA07B7" w:rsidP="00CA07B7">
      <w:pPr>
        <w:ind w:left="432"/>
      </w:pPr>
      <w:r>
        <w:t>goRightTest() : vérifie que la variable positionX augmente bien de un pour permettre un déplacement vers la droite.</w:t>
      </w:r>
    </w:p>
    <w:p w14:paraId="4EDF24F3" w14:textId="61995EA2" w:rsidR="00CA07B7" w:rsidRDefault="00CA07B7" w:rsidP="00CA07B7">
      <w:pPr>
        <w:ind w:left="432"/>
      </w:pPr>
    </w:p>
    <w:p w14:paraId="53D05D51" w14:textId="091B683E" w:rsidR="00CA07B7" w:rsidRDefault="00CA07B7" w:rsidP="00CA07B7">
      <w:pPr>
        <w:ind w:left="432"/>
      </w:pPr>
      <w:r>
        <w:t>goLeftTest() : vérifie que la variable positionX décrémente bien de un pour permettre un déplacement vers la gauche.</w:t>
      </w:r>
    </w:p>
    <w:p w14:paraId="7B7AD222" w14:textId="31DC6AB9" w:rsidR="00CA07B7" w:rsidRDefault="00CA07B7" w:rsidP="00CA07B7">
      <w:pPr>
        <w:ind w:left="432"/>
      </w:pPr>
    </w:p>
    <w:p w14:paraId="31E8EBA0" w14:textId="77777777" w:rsidR="00CA07B7" w:rsidRDefault="00CA07B7" w:rsidP="00CA07B7">
      <w:pPr>
        <w:ind w:left="432"/>
      </w:pPr>
      <w:r>
        <w:t>goLeftTest2() : vérifie que si la position est à 0 alors il y a un blocage et donc que PositionX ne décrémente pas.</w:t>
      </w:r>
    </w:p>
    <w:p w14:paraId="67C2D0BB" w14:textId="77777777" w:rsidR="00CA07B7" w:rsidRDefault="00CA07B7" w:rsidP="00CA07B7">
      <w:pPr>
        <w:ind w:left="432"/>
      </w:pPr>
    </w:p>
    <w:p w14:paraId="6FF70529" w14:textId="33B44470" w:rsidR="00CA07B7" w:rsidRDefault="00CA07B7" w:rsidP="00CA07B7">
      <w:pPr>
        <w:ind w:left="432"/>
      </w:pPr>
      <w:r>
        <w:t xml:space="preserve">constructTest() : vérifie que tout les paramètres du constructeur sont justes. </w:t>
      </w:r>
    </w:p>
    <w:p w14:paraId="195B8745" w14:textId="6092DFE4" w:rsidR="00CA07B7" w:rsidRDefault="00CA07B7" w:rsidP="0011188A"/>
    <w:p w14:paraId="7DA429E8" w14:textId="008FD93F" w:rsidR="00CA07B7" w:rsidRDefault="00CA07B7" w:rsidP="0011188A"/>
    <w:p w14:paraId="3C87A575" w14:textId="77777777" w:rsidR="00CA07B7" w:rsidRDefault="00CA07B7" w:rsidP="0011188A"/>
    <w:p w14:paraId="280BA4E2" w14:textId="77777777" w:rsidR="00AA0785" w:rsidRPr="00791020" w:rsidRDefault="003E60F7" w:rsidP="003E60F7">
      <w:pPr>
        <w:pStyle w:val="Titre1"/>
      </w:pPr>
      <w:bookmarkStart w:id="5" w:name="_Toc114999699"/>
      <w:r>
        <w:t>Environnement de travail</w:t>
      </w:r>
      <w:bookmarkEnd w:id="5"/>
    </w:p>
    <w:p w14:paraId="61C12906" w14:textId="77777777" w:rsidR="00212505" w:rsidRPr="00791020" w:rsidRDefault="00212505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/>
          <w:sz w:val="24"/>
        </w:rPr>
      </w:pPr>
    </w:p>
    <w:p w14:paraId="4A4FAA7D" w14:textId="77777777" w:rsidR="00AA0785" w:rsidRPr="00791020" w:rsidRDefault="00AA0785" w:rsidP="00AA0785">
      <w:pPr>
        <w:pStyle w:val="Retraitnormal1"/>
        <w:numPr>
          <w:ilvl w:val="0"/>
          <w:numId w:val="9"/>
        </w:numPr>
        <w:rPr>
          <w:rFonts w:ascii="Arial" w:hAnsi="Arial" w:cs="Arial"/>
          <w:i/>
          <w:sz w:val="24"/>
        </w:rPr>
      </w:pPr>
      <w:r w:rsidRPr="00791020">
        <w:rPr>
          <w:rFonts w:ascii="Arial" w:hAnsi="Arial" w:cs="Arial"/>
          <w:i/>
          <w:sz w:val="24"/>
        </w:rPr>
        <w:t>le choix du matériel HW</w:t>
      </w:r>
    </w:p>
    <w:p w14:paraId="6D4C590C" w14:textId="77777777" w:rsidR="00AA0785" w:rsidRPr="00791020" w:rsidRDefault="00AA0785" w:rsidP="00AA0785">
      <w:pPr>
        <w:pStyle w:val="Retraitnormal1"/>
        <w:numPr>
          <w:ilvl w:val="0"/>
          <w:numId w:val="9"/>
        </w:numPr>
        <w:rPr>
          <w:rFonts w:ascii="Arial" w:hAnsi="Arial" w:cs="Arial"/>
          <w:i/>
          <w:sz w:val="24"/>
        </w:rPr>
      </w:pPr>
      <w:r w:rsidRPr="00791020">
        <w:rPr>
          <w:rFonts w:ascii="Arial" w:hAnsi="Arial" w:cs="Arial"/>
          <w:i/>
          <w:sz w:val="24"/>
        </w:rPr>
        <w:t xml:space="preserve">le choix des systèmes d'exploitation pour la réalisation </w:t>
      </w:r>
      <w:r w:rsidRPr="00791020">
        <w:rPr>
          <w:rFonts w:ascii="Arial" w:hAnsi="Arial" w:cs="Arial"/>
          <w:i/>
          <w:sz w:val="24"/>
          <w:u w:val="single"/>
        </w:rPr>
        <w:t>et</w:t>
      </w:r>
      <w:r w:rsidRPr="00791020">
        <w:rPr>
          <w:rFonts w:ascii="Arial" w:hAnsi="Arial" w:cs="Arial"/>
          <w:i/>
          <w:sz w:val="24"/>
        </w:rPr>
        <w:t xml:space="preserve"> l'utilisation</w:t>
      </w:r>
    </w:p>
    <w:p w14:paraId="250100D2" w14:textId="77777777" w:rsidR="00AA0785" w:rsidRPr="003E60F7" w:rsidRDefault="00AA0785" w:rsidP="003E60F7">
      <w:pPr>
        <w:pStyle w:val="Retraitnormal1"/>
        <w:numPr>
          <w:ilvl w:val="0"/>
          <w:numId w:val="9"/>
        </w:numPr>
        <w:rPr>
          <w:rFonts w:ascii="Arial" w:hAnsi="Arial" w:cs="Arial"/>
          <w:i/>
          <w:sz w:val="24"/>
        </w:rPr>
      </w:pPr>
      <w:r w:rsidRPr="00791020">
        <w:rPr>
          <w:rFonts w:ascii="Arial" w:hAnsi="Arial" w:cs="Arial"/>
          <w:i/>
          <w:sz w:val="24"/>
        </w:rPr>
        <w:t xml:space="preserve">le choix des outils logiciels pour la réalisation </w:t>
      </w:r>
      <w:r w:rsidRPr="00791020">
        <w:rPr>
          <w:rFonts w:ascii="Arial" w:hAnsi="Arial" w:cs="Arial"/>
          <w:i/>
          <w:sz w:val="24"/>
          <w:u w:val="single"/>
        </w:rPr>
        <w:t>et</w:t>
      </w:r>
      <w:r w:rsidRPr="00791020">
        <w:rPr>
          <w:rFonts w:ascii="Arial" w:hAnsi="Arial" w:cs="Arial"/>
          <w:i/>
          <w:sz w:val="24"/>
        </w:rPr>
        <w:t xml:space="preserve"> l'utilisation</w:t>
      </w:r>
    </w:p>
    <w:p w14:paraId="32893BA7" w14:textId="77777777" w:rsidR="00212505" w:rsidRPr="00791020" w:rsidRDefault="00212505" w:rsidP="00212505">
      <w:pPr>
        <w:pStyle w:val="Retraitnormal1"/>
        <w:numPr>
          <w:ilvl w:val="0"/>
          <w:numId w:val="0"/>
        </w:numPr>
        <w:ind w:left="720"/>
        <w:rPr>
          <w:rFonts w:ascii="Arial" w:hAnsi="Arial" w:cs="Arial"/>
          <w:i/>
          <w:sz w:val="24"/>
        </w:rPr>
      </w:pPr>
    </w:p>
    <w:p w14:paraId="55C23475" w14:textId="77777777" w:rsidR="00AA0785" w:rsidRPr="00791020" w:rsidRDefault="003E60F7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b/>
          <w:bCs/>
          <w:i/>
          <w:sz w:val="24"/>
        </w:rPr>
      </w:pPr>
      <w:r>
        <w:rPr>
          <w:rFonts w:ascii="Arial" w:hAnsi="Arial" w:cs="Arial"/>
          <w:b/>
          <w:bCs/>
          <w:i/>
          <w:sz w:val="24"/>
        </w:rPr>
        <w:t>Ce chapitre doit permettre à un développeur de reprendre le projet après vous en se remettant dans le même contexte que là où vous vous êtes arrêté</w:t>
      </w:r>
      <w:r w:rsidR="00AA0785" w:rsidRPr="00791020">
        <w:rPr>
          <w:rFonts w:ascii="Arial" w:hAnsi="Arial" w:cs="Arial"/>
          <w:b/>
          <w:bCs/>
          <w:i/>
          <w:sz w:val="24"/>
        </w:rPr>
        <w:t xml:space="preserve"> !</w:t>
      </w:r>
    </w:p>
    <w:p w14:paraId="16634E97" w14:textId="77777777" w:rsidR="00AA0785" w:rsidRDefault="00AA0785" w:rsidP="00AA0785"/>
    <w:p w14:paraId="619184EB" w14:textId="01910363" w:rsidR="00CA07B7" w:rsidRDefault="003E60F7" w:rsidP="00CA07B7">
      <w:pPr>
        <w:pStyle w:val="Titre1"/>
      </w:pPr>
      <w:bookmarkStart w:id="6" w:name="_Toc114999700"/>
      <w:r>
        <w:lastRenderedPageBreak/>
        <w:t>Suivi du développement</w:t>
      </w:r>
      <w:bookmarkEnd w:id="6"/>
    </w:p>
    <w:p w14:paraId="333BA65C" w14:textId="25B252DB" w:rsidR="00CA07B7" w:rsidRDefault="00CA07B7" w:rsidP="00CA07B7"/>
    <w:p w14:paraId="4521710D" w14:textId="7EC4D63F" w:rsidR="00CA07B7" w:rsidRPr="00CA07B7" w:rsidRDefault="00CA07B7" w:rsidP="00CA07B7">
      <w:pPr>
        <w:ind w:left="432"/>
      </w:pPr>
      <w:r w:rsidRPr="00CA07B7">
        <w:rPr>
          <w:noProof/>
        </w:rPr>
        <w:drawing>
          <wp:inline distT="0" distB="0" distL="0" distR="0" wp14:anchorId="605C1B3B" wp14:editId="488D9973">
            <wp:extent cx="2791215" cy="800212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D4270" w14:textId="77777777" w:rsidR="0049659A" w:rsidRPr="0011188A" w:rsidRDefault="0049659A" w:rsidP="0011188A">
      <w:pPr>
        <w:pStyle w:val="Titre1"/>
      </w:pPr>
      <w:bookmarkStart w:id="7" w:name="_Toc25553322"/>
      <w:bookmarkStart w:id="8" w:name="_Toc71691026"/>
      <w:bookmarkStart w:id="9" w:name="_Toc114999701"/>
      <w:r w:rsidRPr="0011188A">
        <w:t xml:space="preserve">Erreurs </w:t>
      </w:r>
      <w:bookmarkEnd w:id="7"/>
      <w:r w:rsidRPr="0011188A">
        <w:t>restantes</w:t>
      </w:r>
      <w:bookmarkEnd w:id="8"/>
      <w:bookmarkEnd w:id="9"/>
      <w:r w:rsidRPr="0011188A">
        <w:t xml:space="preserve">  </w:t>
      </w:r>
    </w:p>
    <w:p w14:paraId="51AA8A18" w14:textId="77777777" w:rsidR="0049659A" w:rsidRDefault="0049659A" w:rsidP="0049659A">
      <w:pPr>
        <w:ind w:left="426"/>
        <w:rPr>
          <w:i/>
        </w:rPr>
      </w:pPr>
      <w:bookmarkStart w:id="10" w:name="_Toc25553323"/>
    </w:p>
    <w:p w14:paraId="16809888" w14:textId="77777777" w:rsidR="0049659A" w:rsidRPr="00791020" w:rsidRDefault="0049659A" w:rsidP="0049659A">
      <w:pPr>
        <w:ind w:left="426"/>
        <w:rPr>
          <w:i/>
        </w:rPr>
      </w:pPr>
      <w:r w:rsidRPr="00791020">
        <w:rPr>
          <w:i/>
        </w:rPr>
        <w:t xml:space="preserve">S'il reste encore des erreurs: </w:t>
      </w:r>
    </w:p>
    <w:p w14:paraId="5E685CC4" w14:textId="77777777" w:rsidR="0049659A" w:rsidRPr="00791020" w:rsidRDefault="0049659A" w:rsidP="0049659A">
      <w:pPr>
        <w:ind w:left="426"/>
        <w:rPr>
          <w:i/>
        </w:rPr>
      </w:pPr>
    </w:p>
    <w:p w14:paraId="64BBB05B" w14:textId="77777777" w:rsidR="0049659A" w:rsidRPr="00791020" w:rsidRDefault="0049659A" w:rsidP="0049659A">
      <w:pPr>
        <w:numPr>
          <w:ilvl w:val="0"/>
          <w:numId w:val="3"/>
        </w:numPr>
        <w:rPr>
          <w:i/>
        </w:rPr>
      </w:pPr>
      <w:r w:rsidRPr="00791020">
        <w:rPr>
          <w:i/>
        </w:rPr>
        <w:t>Description détaillée</w:t>
      </w:r>
    </w:p>
    <w:p w14:paraId="0F697525" w14:textId="77777777" w:rsidR="0049659A" w:rsidRPr="00791020" w:rsidRDefault="0049659A" w:rsidP="0049659A">
      <w:pPr>
        <w:numPr>
          <w:ilvl w:val="0"/>
          <w:numId w:val="3"/>
        </w:numPr>
        <w:rPr>
          <w:i/>
        </w:rPr>
      </w:pPr>
      <w:r w:rsidRPr="00791020">
        <w:rPr>
          <w:i/>
        </w:rPr>
        <w:t>Conséquences sur l'utilisation du produit</w:t>
      </w:r>
      <w:bookmarkEnd w:id="10"/>
    </w:p>
    <w:p w14:paraId="5BBFB700" w14:textId="77777777" w:rsidR="0049659A" w:rsidRPr="00791020" w:rsidRDefault="0049659A" w:rsidP="0049659A">
      <w:pPr>
        <w:numPr>
          <w:ilvl w:val="0"/>
          <w:numId w:val="3"/>
        </w:numPr>
        <w:rPr>
          <w:i/>
        </w:rPr>
      </w:pPr>
      <w:r w:rsidRPr="00791020">
        <w:rPr>
          <w:i/>
        </w:rPr>
        <w:t>Actions envisagées ou possibles</w:t>
      </w:r>
    </w:p>
    <w:p w14:paraId="64DC5B6E" w14:textId="77777777" w:rsidR="00AA0785" w:rsidRPr="0049659A" w:rsidRDefault="00AA0785" w:rsidP="00AA0785">
      <w:pPr>
        <w:pStyle w:val="En-tte"/>
        <w:rPr>
          <w:rFonts w:cs="Arial"/>
          <w:iCs/>
        </w:rPr>
      </w:pPr>
    </w:p>
    <w:p w14:paraId="74AC8265" w14:textId="77777777" w:rsidR="00AA0785" w:rsidRPr="0011188A" w:rsidRDefault="00AA0785" w:rsidP="0011188A">
      <w:pPr>
        <w:pStyle w:val="Titre1"/>
        <w:tabs>
          <w:tab w:val="num" w:pos="360"/>
        </w:tabs>
      </w:pPr>
      <w:bookmarkStart w:id="11" w:name="_Toc25553326"/>
      <w:bookmarkStart w:id="12" w:name="_Toc71691029"/>
      <w:bookmarkStart w:id="13" w:name="_Toc114999702"/>
      <w:r w:rsidRPr="0011188A">
        <w:t xml:space="preserve">Liste des </w:t>
      </w:r>
      <w:bookmarkEnd w:id="11"/>
      <w:bookmarkEnd w:id="12"/>
      <w:r w:rsidR="0011188A">
        <w:t>livrables</w:t>
      </w:r>
      <w:bookmarkEnd w:id="13"/>
    </w:p>
    <w:p w14:paraId="19134B10" w14:textId="77777777" w:rsidR="0049659A" w:rsidRDefault="0049659A" w:rsidP="00AA0785">
      <w:pPr>
        <w:ind w:left="426"/>
        <w:rPr>
          <w:rFonts w:cs="Arial"/>
          <w:iCs/>
        </w:rPr>
      </w:pPr>
    </w:p>
    <w:p w14:paraId="14336DB9" w14:textId="77777777" w:rsidR="00C83E77" w:rsidRPr="00791020" w:rsidRDefault="00AA0785" w:rsidP="00C83E77">
      <w:pPr>
        <w:ind w:left="426"/>
        <w:rPr>
          <w:rFonts w:cs="Arial"/>
          <w:i/>
        </w:rPr>
      </w:pPr>
      <w:r w:rsidRPr="00791020">
        <w:rPr>
          <w:rFonts w:cs="Arial"/>
          <w:i/>
        </w:rPr>
        <w:t xml:space="preserve">Lister </w:t>
      </w:r>
      <w:r w:rsidR="00C83E77">
        <w:rPr>
          <w:rFonts w:cs="Arial"/>
          <w:i/>
        </w:rPr>
        <w:t>les livrables du projet, avec toutes les informations nécessaires au destinataire pour les récupérer.</w:t>
      </w:r>
    </w:p>
    <w:p w14:paraId="1404FB92" w14:textId="77777777" w:rsidR="00AA0785" w:rsidRPr="0049659A" w:rsidRDefault="00AA0785" w:rsidP="00684B3D">
      <w:pPr>
        <w:pStyle w:val="Titre1"/>
        <w:tabs>
          <w:tab w:val="num" w:pos="360"/>
        </w:tabs>
      </w:pPr>
      <w:bookmarkStart w:id="14" w:name="_Toc25553328"/>
      <w:bookmarkStart w:id="15" w:name="_Toc71703263"/>
      <w:bookmarkStart w:id="16" w:name="_Toc114999703"/>
      <w:r w:rsidRPr="0049659A">
        <w:t>C</w:t>
      </w:r>
      <w:bookmarkEnd w:id="14"/>
      <w:bookmarkEnd w:id="15"/>
      <w:r w:rsidR="00684B3D">
        <w:t>onclusions</w:t>
      </w:r>
      <w:bookmarkEnd w:id="16"/>
    </w:p>
    <w:p w14:paraId="1E33CDB5" w14:textId="77777777" w:rsidR="00AA0785" w:rsidRDefault="00AA0785" w:rsidP="00AA0785">
      <w:pPr>
        <w:pStyle w:val="En-tte"/>
        <w:ind w:left="357"/>
      </w:pPr>
    </w:p>
    <w:p w14:paraId="44675F09" w14:textId="77777777" w:rsidR="00AA0785" w:rsidRPr="00791020" w:rsidRDefault="00AA0785" w:rsidP="00AA0785">
      <w:pPr>
        <w:pStyle w:val="Retraitnormal1"/>
        <w:numPr>
          <w:ilvl w:val="0"/>
          <w:numId w:val="0"/>
        </w:numPr>
        <w:ind w:left="357"/>
        <w:rPr>
          <w:rFonts w:ascii="Arial" w:hAnsi="Arial" w:cs="Arial"/>
          <w:i/>
          <w:sz w:val="24"/>
        </w:rPr>
      </w:pPr>
      <w:r w:rsidRPr="00791020">
        <w:rPr>
          <w:rFonts w:ascii="Arial" w:hAnsi="Arial" w:cs="Arial"/>
          <w:i/>
          <w:sz w:val="24"/>
        </w:rPr>
        <w:t>Développez en tous cas les points suivants:</w:t>
      </w:r>
    </w:p>
    <w:p w14:paraId="4CB5C4A5" w14:textId="77777777" w:rsidR="0049659A" w:rsidRPr="00791020" w:rsidRDefault="0049659A" w:rsidP="00AA0785">
      <w:pPr>
        <w:pStyle w:val="Retraitnormal1"/>
        <w:numPr>
          <w:ilvl w:val="0"/>
          <w:numId w:val="0"/>
        </w:numPr>
        <w:ind w:left="357"/>
        <w:rPr>
          <w:rFonts w:ascii="Arial" w:hAnsi="Arial" w:cs="Arial"/>
          <w:i/>
          <w:sz w:val="24"/>
        </w:rPr>
      </w:pPr>
    </w:p>
    <w:p w14:paraId="7445C8C0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Objectifs atteints / non-atteints</w:t>
      </w:r>
    </w:p>
    <w:p w14:paraId="343373A6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Points positifs / négatifs</w:t>
      </w:r>
    </w:p>
    <w:p w14:paraId="34E8718F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Difficultés particulières</w:t>
      </w:r>
    </w:p>
    <w:p w14:paraId="54595503" w14:textId="77777777" w:rsidR="00591119" w:rsidRPr="00C83E77" w:rsidRDefault="00AA0785" w:rsidP="00591119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Suites possibles pour le projet (évolutions &amp; améliorations)</w:t>
      </w:r>
    </w:p>
    <w:sectPr w:rsidR="00591119" w:rsidRPr="00C83E77">
      <w:headerReference w:type="default" r:id="rId17"/>
      <w:footerReference w:type="default" r:id="rId18"/>
      <w:pgSz w:w="11906" w:h="16838" w:code="9"/>
      <w:pgMar w:top="1418" w:right="1418" w:bottom="1418" w:left="141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AA4D8BA" w14:textId="77777777" w:rsidR="00C13000" w:rsidRDefault="00C13000">
      <w:r>
        <w:separator/>
      </w:r>
    </w:p>
  </w:endnote>
  <w:endnote w:type="continuationSeparator" w:id="0">
    <w:p w14:paraId="211737B3" w14:textId="77777777" w:rsidR="00C13000" w:rsidRDefault="00C130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2578BB" w14:textId="77777777" w:rsidR="00F53ED8" w:rsidRPr="00265744" w:rsidRDefault="00F53ED8" w:rsidP="00F43758">
    <w:pPr>
      <w:pStyle w:val="Pieddepage"/>
      <w:pBdr>
        <w:top w:val="single" w:sz="4" w:space="1" w:color="auto"/>
      </w:pBdr>
      <w:jc w:val="right"/>
      <w:rPr>
        <w:sz w:val="16"/>
        <w:szCs w:val="16"/>
      </w:rPr>
    </w:pPr>
    <w:r w:rsidRPr="00265744">
      <w:rPr>
        <w:rStyle w:val="Numrodepage"/>
        <w:sz w:val="16"/>
        <w:szCs w:val="16"/>
      </w:rPr>
      <w:fldChar w:fldCharType="begin"/>
    </w:r>
    <w:r w:rsidRPr="00265744">
      <w:rPr>
        <w:rStyle w:val="Numrodepage"/>
        <w:sz w:val="16"/>
        <w:szCs w:val="16"/>
      </w:rPr>
      <w:instrText xml:space="preserve"> PAGE </w:instrText>
    </w:r>
    <w:r w:rsidRPr="00265744">
      <w:rPr>
        <w:rStyle w:val="Numrodepage"/>
        <w:sz w:val="16"/>
        <w:szCs w:val="16"/>
      </w:rPr>
      <w:fldChar w:fldCharType="separate"/>
    </w:r>
    <w:r w:rsidR="00997992">
      <w:rPr>
        <w:rStyle w:val="Numrodepage"/>
        <w:noProof/>
        <w:sz w:val="16"/>
        <w:szCs w:val="16"/>
      </w:rPr>
      <w:t>4</w:t>
    </w:r>
    <w:r w:rsidRPr="00265744">
      <w:rPr>
        <w:rStyle w:val="Numrodepage"/>
        <w:sz w:val="16"/>
        <w:szCs w:val="16"/>
      </w:rPr>
      <w:fldChar w:fldCharType="end"/>
    </w:r>
    <w:r w:rsidRPr="00265744">
      <w:rPr>
        <w:rStyle w:val="Numrodepage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9031FA" w14:textId="77777777" w:rsidR="00C13000" w:rsidRDefault="00C13000">
      <w:r>
        <w:separator/>
      </w:r>
    </w:p>
  </w:footnote>
  <w:footnote w:type="continuationSeparator" w:id="0">
    <w:p w14:paraId="3C9F4355" w14:textId="77777777" w:rsidR="00C13000" w:rsidRDefault="00C1300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4C60ED" w14:textId="77777777" w:rsidR="00F53ED8" w:rsidRPr="00265744" w:rsidRDefault="00265744" w:rsidP="00265744">
    <w:pPr>
      <w:pStyle w:val="En-tte"/>
      <w:rPr>
        <w:rFonts w:cs="Arial"/>
        <w:szCs w:val="24"/>
      </w:rPr>
    </w:pPr>
    <w:r w:rsidRPr="00265744">
      <w:rPr>
        <w:rFonts w:cs="Arial"/>
        <w:b/>
        <w:bCs/>
        <w:szCs w:val="24"/>
      </w:rPr>
      <w:tab/>
    </w:r>
    <w:r>
      <w:rPr>
        <w:rFonts w:cs="Arial"/>
        <w:b/>
        <w:bCs/>
        <w:szCs w:val="24"/>
      </w:rPr>
      <w:t>Dossier de projet</w:t>
    </w:r>
    <w:r>
      <w:rPr>
        <w:rFonts w:cs="Arial"/>
        <w:b/>
        <w:bCs/>
        <w:szCs w:val="24"/>
      </w:rPr>
      <w:tab/>
    </w:r>
  </w:p>
  <w:p w14:paraId="762F6040" w14:textId="77777777" w:rsidR="00F53ED8" w:rsidRDefault="00F53ED8">
    <w:pPr>
      <w:pStyle w:val="En-tte"/>
      <w:pBdr>
        <w:bottom w:val="single" w:sz="4" w:space="1" w:color="auto"/>
      </w:pBdr>
      <w:rPr>
        <w:sz w:val="32"/>
      </w:rPr>
    </w:pPr>
  </w:p>
  <w:p w14:paraId="128C76B5" w14:textId="77777777" w:rsidR="00F53ED8" w:rsidRPr="00B673BB" w:rsidRDefault="00F53ED8">
    <w:pPr>
      <w:pStyle w:val="En-tte"/>
      <w:rPr>
        <w:sz w:val="16"/>
        <w:szCs w:val="16"/>
      </w:rPr>
    </w:pPr>
  </w:p>
  <w:p w14:paraId="31B2B02F" w14:textId="77777777" w:rsidR="00F53ED8" w:rsidRDefault="00F53ED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6794E2B"/>
    <w:multiLevelType w:val="hybridMultilevel"/>
    <w:tmpl w:val="641AD2C2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9FF01AE"/>
    <w:multiLevelType w:val="hybridMultilevel"/>
    <w:tmpl w:val="EC6A3956"/>
    <w:lvl w:ilvl="0" w:tplc="040C0001">
      <w:start w:val="1"/>
      <w:numFmt w:val="bullet"/>
      <w:lvlText w:val=""/>
      <w:lvlJc w:val="left"/>
      <w:pPr>
        <w:tabs>
          <w:tab w:val="num" w:pos="1146"/>
        </w:tabs>
        <w:ind w:left="114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3" w15:restartNumberingAfterBreak="0">
    <w:nsid w:val="254C0EDE"/>
    <w:multiLevelType w:val="hybridMultilevel"/>
    <w:tmpl w:val="124C7148"/>
    <w:lvl w:ilvl="0" w:tplc="100C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4" w15:restartNumberingAfterBreak="0">
    <w:nsid w:val="27A404D8"/>
    <w:multiLevelType w:val="hybridMultilevel"/>
    <w:tmpl w:val="E4483B56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5" w15:restartNumberingAfterBreak="0">
    <w:nsid w:val="3F223F1B"/>
    <w:multiLevelType w:val="hybridMultilevel"/>
    <w:tmpl w:val="49EEC7C6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8C02FF"/>
    <w:multiLevelType w:val="hybridMultilevel"/>
    <w:tmpl w:val="1C925AC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F31DAB"/>
    <w:multiLevelType w:val="hybridMultilevel"/>
    <w:tmpl w:val="A46C5D1C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8" w15:restartNumberingAfterBreak="0">
    <w:nsid w:val="5082572C"/>
    <w:multiLevelType w:val="hybridMultilevel"/>
    <w:tmpl w:val="ED4ACFA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B247CA"/>
    <w:multiLevelType w:val="hybridMultilevel"/>
    <w:tmpl w:val="B7D4D45A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94C1361"/>
    <w:multiLevelType w:val="hybridMultilevel"/>
    <w:tmpl w:val="5C243628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8142361"/>
    <w:multiLevelType w:val="hybridMultilevel"/>
    <w:tmpl w:val="D85A7B5A"/>
    <w:lvl w:ilvl="0" w:tplc="10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1E06583"/>
    <w:multiLevelType w:val="hybridMultilevel"/>
    <w:tmpl w:val="26C81FCE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13" w15:restartNumberingAfterBreak="0">
    <w:nsid w:val="75A3529B"/>
    <w:multiLevelType w:val="hybridMultilevel"/>
    <w:tmpl w:val="819EEA64"/>
    <w:lvl w:ilvl="0" w:tplc="90AA525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39ACDF64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7874710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ACFA5E66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ECA29DFA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2F72877A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C96A8960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C28AC582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7E006C5C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7B193736"/>
    <w:multiLevelType w:val="multilevel"/>
    <w:tmpl w:val="3E0A631E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5" w15:restartNumberingAfterBreak="0">
    <w:nsid w:val="7DD245F2"/>
    <w:multiLevelType w:val="hybridMultilevel"/>
    <w:tmpl w:val="3100450C"/>
    <w:lvl w:ilvl="0" w:tplc="E668E2A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68E6D138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CB0C0894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5394D40C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68FAC18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9E8836D2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933A7D8E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38F45FFE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2C483F62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0"/>
  </w:num>
  <w:num w:numId="3">
    <w:abstractNumId w:val="2"/>
  </w:num>
  <w:num w:numId="4">
    <w:abstractNumId w:val="13"/>
  </w:num>
  <w:num w:numId="5">
    <w:abstractNumId w:val="9"/>
  </w:num>
  <w:num w:numId="6">
    <w:abstractNumId w:val="4"/>
  </w:num>
  <w:num w:numId="7">
    <w:abstractNumId w:val="10"/>
  </w:num>
  <w:num w:numId="8">
    <w:abstractNumId w:val="15"/>
  </w:num>
  <w:num w:numId="9">
    <w:abstractNumId w:val="1"/>
  </w:num>
  <w:num w:numId="10">
    <w:abstractNumId w:val="6"/>
  </w:num>
  <w:num w:numId="11">
    <w:abstractNumId w:val="8"/>
  </w:num>
  <w:num w:numId="12">
    <w:abstractNumId w:val="7"/>
  </w:num>
  <w:num w:numId="13">
    <w:abstractNumId w:val="12"/>
  </w:num>
  <w:num w:numId="14">
    <w:abstractNumId w:val="11"/>
  </w:num>
  <w:num w:numId="15">
    <w:abstractNumId w:val="0"/>
  </w:num>
  <w:num w:numId="16">
    <w:abstractNumId w:val="14"/>
  </w:num>
  <w:num w:numId="17">
    <w:abstractNumId w:val="14"/>
  </w:num>
  <w:num w:numId="18">
    <w:abstractNumId w:val="14"/>
  </w:num>
  <w:num w:numId="19">
    <w:abstractNumId w:val="14"/>
  </w:num>
  <w:num w:numId="20">
    <w:abstractNumId w:val="3"/>
  </w:num>
  <w:num w:numId="21">
    <w:abstractNumId w:val="14"/>
  </w:num>
  <w:num w:numId="22">
    <w:abstractNumId w:val="14"/>
  </w:num>
  <w:num w:numId="23">
    <w:abstractNumId w:val="0"/>
  </w:num>
  <w:num w:numId="24">
    <w:abstractNumId w:val="0"/>
  </w:num>
  <w:num w:numId="25">
    <w:abstractNumId w:val="0"/>
  </w:num>
  <w:num w:numId="26">
    <w:abstractNumId w:val="5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7A3"/>
    <w:rsid w:val="00063EDD"/>
    <w:rsid w:val="0011188A"/>
    <w:rsid w:val="001608E8"/>
    <w:rsid w:val="00164517"/>
    <w:rsid w:val="00175CB4"/>
    <w:rsid w:val="00205685"/>
    <w:rsid w:val="00212505"/>
    <w:rsid w:val="00232E9F"/>
    <w:rsid w:val="00245601"/>
    <w:rsid w:val="00265744"/>
    <w:rsid w:val="00281546"/>
    <w:rsid w:val="00296360"/>
    <w:rsid w:val="002A0B90"/>
    <w:rsid w:val="002C4C01"/>
    <w:rsid w:val="002F39FF"/>
    <w:rsid w:val="003144D2"/>
    <w:rsid w:val="00360243"/>
    <w:rsid w:val="00371ECE"/>
    <w:rsid w:val="003A15E6"/>
    <w:rsid w:val="003E60F7"/>
    <w:rsid w:val="003F2179"/>
    <w:rsid w:val="00412B08"/>
    <w:rsid w:val="004246A2"/>
    <w:rsid w:val="00424BDA"/>
    <w:rsid w:val="00442BB2"/>
    <w:rsid w:val="004502D9"/>
    <w:rsid w:val="0047295B"/>
    <w:rsid w:val="0049659A"/>
    <w:rsid w:val="004C38FB"/>
    <w:rsid w:val="005143EF"/>
    <w:rsid w:val="00535DFD"/>
    <w:rsid w:val="005364AB"/>
    <w:rsid w:val="00577704"/>
    <w:rsid w:val="00591119"/>
    <w:rsid w:val="005A2EE8"/>
    <w:rsid w:val="005B3E25"/>
    <w:rsid w:val="005E1E76"/>
    <w:rsid w:val="00684B3D"/>
    <w:rsid w:val="0069602D"/>
    <w:rsid w:val="006E2C58"/>
    <w:rsid w:val="0075030F"/>
    <w:rsid w:val="00791020"/>
    <w:rsid w:val="007B36F5"/>
    <w:rsid w:val="007C53D3"/>
    <w:rsid w:val="007E6ACD"/>
    <w:rsid w:val="00806261"/>
    <w:rsid w:val="0083170D"/>
    <w:rsid w:val="0083453E"/>
    <w:rsid w:val="008D7200"/>
    <w:rsid w:val="00930260"/>
    <w:rsid w:val="00997992"/>
    <w:rsid w:val="009D368F"/>
    <w:rsid w:val="009F5324"/>
    <w:rsid w:val="00A06247"/>
    <w:rsid w:val="00A14A67"/>
    <w:rsid w:val="00A47608"/>
    <w:rsid w:val="00AA0785"/>
    <w:rsid w:val="00AA3411"/>
    <w:rsid w:val="00AE470C"/>
    <w:rsid w:val="00B263B7"/>
    <w:rsid w:val="00B31079"/>
    <w:rsid w:val="00B673BB"/>
    <w:rsid w:val="00B677CA"/>
    <w:rsid w:val="00BE15C4"/>
    <w:rsid w:val="00C114AA"/>
    <w:rsid w:val="00C13000"/>
    <w:rsid w:val="00C17220"/>
    <w:rsid w:val="00C279F6"/>
    <w:rsid w:val="00C315ED"/>
    <w:rsid w:val="00C505B1"/>
    <w:rsid w:val="00C80963"/>
    <w:rsid w:val="00C83E77"/>
    <w:rsid w:val="00C930E9"/>
    <w:rsid w:val="00CA07B7"/>
    <w:rsid w:val="00CB3227"/>
    <w:rsid w:val="00CB74C0"/>
    <w:rsid w:val="00CC1C15"/>
    <w:rsid w:val="00D14A10"/>
    <w:rsid w:val="00D3782C"/>
    <w:rsid w:val="00D61347"/>
    <w:rsid w:val="00D97582"/>
    <w:rsid w:val="00DA4CCB"/>
    <w:rsid w:val="00DB4900"/>
    <w:rsid w:val="00E12330"/>
    <w:rsid w:val="00E2379E"/>
    <w:rsid w:val="00E33B89"/>
    <w:rsid w:val="00E63311"/>
    <w:rsid w:val="00E80404"/>
    <w:rsid w:val="00EC408C"/>
    <w:rsid w:val="00F062F8"/>
    <w:rsid w:val="00F21753"/>
    <w:rsid w:val="00F337A3"/>
    <w:rsid w:val="00F43758"/>
    <w:rsid w:val="00F4663F"/>
    <w:rsid w:val="00F53ED8"/>
    <w:rsid w:val="00F61EF4"/>
    <w:rsid w:val="00FB57D9"/>
    <w:rsid w:val="00FC20CD"/>
    <w:rsid w:val="00FF7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2CAC4D9"/>
  <w15:chartTrackingRefBased/>
  <w15:docId w15:val="{BAED9FCA-2CC2-46A8-BE79-7269581F7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96360"/>
    <w:rPr>
      <w:rFonts w:ascii="Arial" w:hAnsi="Arial"/>
      <w:sz w:val="24"/>
      <w:lang w:val="fr-FR" w:eastAsia="fr-FR"/>
    </w:rPr>
  </w:style>
  <w:style w:type="paragraph" w:styleId="Titre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b/>
      <w:kern w:val="28"/>
      <w:sz w:val="28"/>
      <w:u w:val="single"/>
    </w:rPr>
  </w:style>
  <w:style w:type="paragraph" w:styleId="Titre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b/>
      <w:i/>
      <w:u w:val="single"/>
    </w:rPr>
  </w:style>
  <w:style w:type="paragraph" w:styleId="Titre3">
    <w:name w:val="heading 3"/>
    <w:basedOn w:val="Normal"/>
    <w:next w:val="Normal"/>
    <w:qFormat/>
    <w:pPr>
      <w:keepNext/>
      <w:numPr>
        <w:ilvl w:val="2"/>
        <w:numId w:val="1"/>
      </w:numPr>
      <w:outlineLvl w:val="2"/>
    </w:pPr>
    <w:rPr>
      <w:b/>
    </w:rPr>
  </w:style>
  <w:style w:type="paragraph" w:styleId="Titre4">
    <w:name w:val="heading 4"/>
    <w:basedOn w:val="Normal"/>
    <w:next w:val="Normal"/>
    <w:qFormat/>
    <w:pPr>
      <w:keepNext/>
      <w:numPr>
        <w:ilvl w:val="3"/>
        <w:numId w:val="1"/>
      </w:numPr>
      <w:outlineLvl w:val="3"/>
    </w:pPr>
    <w:rPr>
      <w:i/>
      <w:kern w:val="28"/>
      <w:u w:val="single"/>
    </w:rPr>
  </w:style>
  <w:style w:type="paragraph" w:styleId="Titre5">
    <w:name w:val="heading 5"/>
    <w:basedOn w:val="Normal"/>
    <w:next w:val="Normal"/>
    <w:qFormat/>
    <w:pPr>
      <w:keepNext/>
      <w:numPr>
        <w:ilvl w:val="4"/>
        <w:numId w:val="1"/>
      </w:numPr>
      <w:outlineLvl w:val="4"/>
    </w:pPr>
    <w:rPr>
      <w:u w:val="single"/>
    </w:rPr>
  </w:style>
  <w:style w:type="paragraph" w:styleId="Titre6">
    <w:name w:val="heading 6"/>
    <w:basedOn w:val="Normal"/>
    <w:next w:val="Normal"/>
    <w:qFormat/>
    <w:pPr>
      <w:keepNext/>
      <w:numPr>
        <w:ilvl w:val="5"/>
        <w:numId w:val="1"/>
      </w:numPr>
      <w:outlineLvl w:val="5"/>
    </w:pPr>
    <w:rPr>
      <w:i/>
    </w:rPr>
  </w:style>
  <w:style w:type="paragraph" w:styleId="Titre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Titre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Titre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OmniPage3">
    <w:name w:val="OmniPage #3"/>
    <w:basedOn w:val="Normal"/>
    <w:rPr>
      <w:snapToGrid w:val="0"/>
      <w:lang w:val="de-DE" w:eastAsia="de-DE"/>
    </w:rPr>
  </w:style>
  <w:style w:type="paragraph" w:customStyle="1" w:styleId="OmniPage4">
    <w:name w:val="OmniPage #4"/>
    <w:basedOn w:val="Normal"/>
    <w:rPr>
      <w:snapToGrid w:val="0"/>
      <w:lang w:val="de-DE" w:eastAsia="de-DE"/>
    </w:rPr>
  </w:style>
  <w:style w:type="paragraph" w:customStyle="1" w:styleId="OmniPage5">
    <w:name w:val="OmniPage #5"/>
    <w:basedOn w:val="Normal"/>
    <w:rPr>
      <w:snapToGrid w:val="0"/>
      <w:lang w:val="de-DE" w:eastAsia="de-DE"/>
    </w:rPr>
  </w:style>
  <w:style w:type="paragraph" w:customStyle="1" w:styleId="OmniPage1">
    <w:name w:val="OmniPage #1"/>
    <w:basedOn w:val="Normal"/>
    <w:rPr>
      <w:snapToGrid w:val="0"/>
      <w:lang w:val="de-DE" w:eastAsia="de-DE"/>
    </w:rPr>
  </w:style>
  <w:style w:type="paragraph" w:customStyle="1" w:styleId="OmniPage2">
    <w:name w:val="OmniPage #2"/>
    <w:basedOn w:val="Normal"/>
    <w:rPr>
      <w:snapToGrid w:val="0"/>
      <w:lang w:val="de-DE" w:eastAsia="de-DE"/>
    </w:rPr>
  </w:style>
  <w:style w:type="paragraph" w:customStyle="1" w:styleId="OmniPage6">
    <w:name w:val="OmniPage #6"/>
    <w:basedOn w:val="Normal"/>
    <w:rPr>
      <w:rFonts w:ascii="Arial Narrow" w:hAnsi="Arial Narrow"/>
      <w:snapToGrid w:val="0"/>
      <w:lang w:val="de-DE" w:eastAsia="de-DE"/>
    </w:rPr>
  </w:style>
  <w:style w:type="paragraph" w:styleId="TM1">
    <w:name w:val="toc 1"/>
    <w:basedOn w:val="Normal"/>
    <w:next w:val="Normal"/>
    <w:autoRedefine/>
    <w:uiPriority w:val="39"/>
    <w:pPr>
      <w:tabs>
        <w:tab w:val="left" w:pos="400"/>
        <w:tab w:val="right" w:leader="dot" w:pos="9062"/>
      </w:tabs>
      <w:spacing w:before="240"/>
    </w:pPr>
    <w:rPr>
      <w:noProof/>
    </w:rPr>
  </w:style>
  <w:style w:type="paragraph" w:styleId="TM2">
    <w:name w:val="toc 2"/>
    <w:basedOn w:val="Normal"/>
    <w:next w:val="Normal"/>
    <w:autoRedefine/>
    <w:uiPriority w:val="39"/>
    <w:pPr>
      <w:ind w:left="200"/>
    </w:pPr>
  </w:style>
  <w:style w:type="paragraph" w:styleId="TM3">
    <w:name w:val="toc 3"/>
    <w:basedOn w:val="Normal"/>
    <w:next w:val="Normal"/>
    <w:autoRedefine/>
    <w:semiHidden/>
    <w:pPr>
      <w:ind w:left="400"/>
    </w:pPr>
  </w:style>
  <w:style w:type="paragraph" w:styleId="TM4">
    <w:name w:val="toc 4"/>
    <w:basedOn w:val="Normal"/>
    <w:next w:val="Normal"/>
    <w:autoRedefine/>
    <w:semiHidden/>
    <w:pPr>
      <w:ind w:left="600"/>
    </w:pPr>
  </w:style>
  <w:style w:type="paragraph" w:styleId="TM5">
    <w:name w:val="toc 5"/>
    <w:basedOn w:val="Normal"/>
    <w:next w:val="Normal"/>
    <w:autoRedefine/>
    <w:semiHidden/>
    <w:pPr>
      <w:ind w:left="800"/>
    </w:pPr>
  </w:style>
  <w:style w:type="paragraph" w:styleId="TM6">
    <w:name w:val="toc 6"/>
    <w:basedOn w:val="Normal"/>
    <w:next w:val="Normal"/>
    <w:autoRedefine/>
    <w:semiHidden/>
    <w:pPr>
      <w:ind w:left="1000"/>
    </w:pPr>
  </w:style>
  <w:style w:type="paragraph" w:styleId="TM7">
    <w:name w:val="toc 7"/>
    <w:basedOn w:val="Normal"/>
    <w:next w:val="Normal"/>
    <w:autoRedefine/>
    <w:semiHidden/>
    <w:pPr>
      <w:ind w:left="1200"/>
    </w:pPr>
  </w:style>
  <w:style w:type="paragraph" w:styleId="TM8">
    <w:name w:val="toc 8"/>
    <w:basedOn w:val="Normal"/>
    <w:next w:val="Normal"/>
    <w:autoRedefine/>
    <w:semiHidden/>
    <w:pPr>
      <w:ind w:left="1400"/>
    </w:pPr>
  </w:style>
  <w:style w:type="paragraph" w:styleId="TM9">
    <w:name w:val="toc 9"/>
    <w:basedOn w:val="Normal"/>
    <w:next w:val="Normal"/>
    <w:autoRedefine/>
    <w:semiHidden/>
    <w:pPr>
      <w:ind w:left="1600"/>
    </w:pPr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</w:style>
  <w:style w:type="paragraph" w:customStyle="1" w:styleId="OmniPage7">
    <w:name w:val="OmniPage #7"/>
    <w:basedOn w:val="Normal"/>
    <w:rPr>
      <w:rFonts w:ascii="Times New Roman" w:hAnsi="Times New Roman"/>
      <w:snapToGrid w:val="0"/>
      <w:lang w:val="de-DE" w:eastAsia="de-DE"/>
    </w:rPr>
  </w:style>
  <w:style w:type="paragraph" w:styleId="Corpsdetexte">
    <w:name w:val="Body Text"/>
    <w:basedOn w:val="Normal"/>
    <w:rPr>
      <w:b/>
    </w:rPr>
  </w:style>
  <w:style w:type="paragraph" w:styleId="Corpsdetexte2">
    <w:name w:val="Body Text 2"/>
    <w:basedOn w:val="Normal"/>
    <w:pPr>
      <w:jc w:val="center"/>
    </w:pPr>
  </w:style>
  <w:style w:type="paragraph" w:styleId="Corpsdetexte3">
    <w:name w:val="Body Text 3"/>
    <w:basedOn w:val="Normal"/>
    <w:rPr>
      <w:u w:val="single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Times New Roman" w:hAnsi="Times New Roman"/>
      <w:szCs w:val="24"/>
    </w:rPr>
  </w:style>
  <w:style w:type="paragraph" w:styleId="Retraitcorpsdetexte">
    <w:name w:val="Body Text Indent"/>
    <w:basedOn w:val="Normal"/>
    <w:pPr>
      <w:ind w:left="72"/>
    </w:pPr>
  </w:style>
  <w:style w:type="paragraph" w:customStyle="1" w:styleId="H2">
    <w:name w:val="H2"/>
    <w:basedOn w:val="Normal"/>
    <w:next w:val="Normal"/>
    <w:pPr>
      <w:keepNext/>
      <w:spacing w:before="100" w:after="100"/>
      <w:outlineLvl w:val="2"/>
    </w:pPr>
    <w:rPr>
      <w:rFonts w:ascii="Times New Roman" w:hAnsi="Times New Roman"/>
      <w:b/>
      <w:snapToGrid w:val="0"/>
      <w:sz w:val="36"/>
      <w:lang w:val="fr-CH"/>
    </w:rPr>
  </w:style>
  <w:style w:type="character" w:customStyle="1" w:styleId="Fort">
    <w:name w:val="Fort"/>
    <w:rPr>
      <w:b/>
    </w:rPr>
  </w:style>
  <w:style w:type="character" w:styleId="Lienhypertexte">
    <w:name w:val="Hyperlink"/>
    <w:basedOn w:val="Policepardfaut"/>
    <w:uiPriority w:val="99"/>
    <w:rPr>
      <w:color w:val="0000FF"/>
      <w:u w:val="single"/>
    </w:rPr>
  </w:style>
  <w:style w:type="character" w:styleId="Lienhypertextesuivivisit">
    <w:name w:val="FollowedHyperlink"/>
    <w:basedOn w:val="Policepardfaut"/>
    <w:rPr>
      <w:color w:val="800080"/>
      <w:u w:val="single"/>
    </w:rPr>
  </w:style>
  <w:style w:type="character" w:styleId="Accentuation">
    <w:name w:val="Emphasis"/>
    <w:basedOn w:val="Policepardfaut"/>
    <w:qFormat/>
    <w:rPr>
      <w:i/>
      <w:iCs/>
    </w:rPr>
  </w:style>
  <w:style w:type="table" w:styleId="Grilledutableau">
    <w:name w:val="Table Grid"/>
    <w:basedOn w:val="TableauNormal"/>
    <w:rsid w:val="007C53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traitnormal1">
    <w:name w:val="Retrait normal1"/>
    <w:basedOn w:val="Normal"/>
    <w:rsid w:val="00591119"/>
    <w:pPr>
      <w:numPr>
        <w:numId w:val="2"/>
      </w:numPr>
    </w:pPr>
    <w:rPr>
      <w:rFonts w:ascii="Times New Roman" w:hAnsi="Times New Roman"/>
      <w:sz w:val="18"/>
      <w:szCs w:val="18"/>
      <w:lang w:eastAsia="fr-CH"/>
    </w:rPr>
  </w:style>
  <w:style w:type="paragraph" w:styleId="Textedebulles">
    <w:name w:val="Balloon Text"/>
    <w:basedOn w:val="Normal"/>
    <w:link w:val="TextedebullesCar"/>
    <w:rsid w:val="00265744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265744"/>
    <w:rPr>
      <w:rFonts w:ascii="Tahoma" w:hAnsi="Tahoma" w:cs="Tahoma"/>
      <w:sz w:val="16"/>
      <w:szCs w:val="16"/>
      <w:lang w:val="fr-FR" w:eastAsia="fr-FR"/>
    </w:rPr>
  </w:style>
  <w:style w:type="paragraph" w:styleId="Paragraphedeliste">
    <w:name w:val="List Paragraph"/>
    <w:basedOn w:val="Normal"/>
    <w:uiPriority w:val="34"/>
    <w:qFormat/>
    <w:rsid w:val="00F61EF4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E33B89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egetain\Downloads\Canevas%20Dossier%20de%20projet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8d92101-24da-4498-9971-a24673344bd8">
      <Terms xmlns="http://schemas.microsoft.com/office/infopath/2007/PartnerControls"/>
    </lcf76f155ced4ddcb4097134ff3c332f>
    <TaxCatchAll xmlns="dfa80de1-e9bb-4cf2-893d-d06220b3971a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529CC47EA4E614CBF50FAFAB9B8F32B" ma:contentTypeVersion="9" ma:contentTypeDescription="Crée un document." ma:contentTypeScope="" ma:versionID="026f4ebce0e5277e37b90ae8b1b1c0d3">
  <xsd:schema xmlns:xsd="http://www.w3.org/2001/XMLSchema" xmlns:xs="http://www.w3.org/2001/XMLSchema" xmlns:p="http://schemas.microsoft.com/office/2006/metadata/properties" xmlns:ns2="dfa80de1-e9bb-4cf2-893d-d06220b3971a" xmlns:ns3="98d92101-24da-4498-9971-a24673344bd8" targetNamespace="http://schemas.microsoft.com/office/2006/metadata/properties" ma:root="true" ma:fieldsID="b9cb9f8533022950c644fef603f80954" ns2:_="" ns3:_="">
    <xsd:import namespace="dfa80de1-e9bb-4cf2-893d-d06220b3971a"/>
    <xsd:import namespace="98d92101-24da-4498-9971-a24673344bd8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lcf76f155ced4ddcb4097134ff3c332f" minOccurs="0"/>
                <xsd:element ref="ns2:TaxCatchAll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a80de1-e9bb-4cf2-893d-d06220b3971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4" nillable="true" ma:displayName="Taxonomy Catch All Column" ma:hidden="true" ma:list="{056dfd2e-0114-43a8-a139-2db9ea333f64}" ma:internalName="TaxCatchAll" ma:showField="CatchAllData" ma:web="dfa80de1-e9bb-4cf2-893d-d06220b3971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d92101-24da-4498-9971-a24673344b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Balises d’images" ma:readOnly="false" ma:fieldId="{5cf76f15-5ced-4ddc-b409-7134ff3c332f}" ma:taxonomyMulti="true" ma:sspId="5cfe7824-1d92-4d19-9a43-1c93e0eb464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5198F5E-0DBC-492C-83B4-AB13AD117DD5}">
  <ds:schemaRefs>
    <ds:schemaRef ds:uri="http://schemas.microsoft.com/office/2006/metadata/properties"/>
    <ds:schemaRef ds:uri="http://schemas.microsoft.com/office/infopath/2007/PartnerControls"/>
    <ds:schemaRef ds:uri="98d92101-24da-4498-9971-a24673344bd8"/>
    <ds:schemaRef ds:uri="dfa80de1-e9bb-4cf2-893d-d06220b3971a"/>
  </ds:schemaRefs>
</ds:datastoreItem>
</file>

<file path=customXml/itemProps2.xml><?xml version="1.0" encoding="utf-8"?>
<ds:datastoreItem xmlns:ds="http://schemas.openxmlformats.org/officeDocument/2006/customXml" ds:itemID="{D3135AC7-3C5E-4CF3-94BE-2823690A5E5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2999A71-E59D-4EFC-B6B9-07379AF3DBE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fa80de1-e9bb-4cf2-893d-d06220b3971a"/>
    <ds:schemaRef ds:uri="98d92101-24da-4498-9971-a24673344bd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Canevas Dossier de projet.dotx</Template>
  <TotalTime>4</TotalTime>
  <Pages>13</Pages>
  <Words>1689</Words>
  <Characters>9291</Characters>
  <Application>Microsoft Office Word</Application>
  <DocSecurity>0</DocSecurity>
  <Lines>77</Lines>
  <Paragraphs>21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31</vt:i4>
      </vt:variant>
    </vt:vector>
  </HeadingPairs>
  <TitlesOfParts>
    <vt:vector size="33" baseType="lpstr">
      <vt:lpstr>1</vt:lpstr>
      <vt:lpstr>1</vt:lpstr>
      <vt:lpstr>Analyse préliminaire</vt:lpstr>
      <vt:lpstr>    Introduction </vt:lpstr>
      <vt:lpstr>    Objectifs</vt:lpstr>
      <vt:lpstr>    Planification initiale</vt:lpstr>
      <vt:lpstr>Analyse</vt:lpstr>
      <vt:lpstr>    Cahier des charges détaillé</vt:lpstr>
      <vt:lpstr>    Stratégie de test</vt:lpstr>
      <vt:lpstr>    Budget </vt:lpstr>
      <vt:lpstr>    Etude de faisabilité</vt:lpstr>
      <vt:lpstr>    Compléments d'analyse éventuels</vt:lpstr>
      <vt:lpstr>    Planification</vt:lpstr>
      <vt:lpstr>    Historique</vt:lpstr>
      <vt:lpstr>Conception</vt:lpstr>
      <vt:lpstr>    Dossier de conception</vt:lpstr>
      <vt:lpstr>    Historique</vt:lpstr>
      <vt:lpstr>Réalisation</vt:lpstr>
      <vt:lpstr>    Dossier de réalisation</vt:lpstr>
      <vt:lpstr>    Description des tests effectués</vt:lpstr>
      <vt:lpstr>    Erreurs restantes  </vt:lpstr>
      <vt:lpstr>    Dossier d'archivage</vt:lpstr>
      <vt:lpstr>Mise en service</vt:lpstr>
      <vt:lpstr>    Rapport de mise en service</vt:lpstr>
      <vt:lpstr>    Liste des documents fournis</vt:lpstr>
      <vt:lpstr>Conclusions</vt:lpstr>
      <vt:lpstr>Annexes</vt:lpstr>
      <vt:lpstr>    Sources – Bibliographie</vt:lpstr>
      <vt:lpstr>    Journal de travail</vt:lpstr>
      <vt:lpstr>    </vt:lpstr>
      <vt:lpstr>    Manuel d'Installation</vt:lpstr>
      <vt:lpstr>    Manuel d'Utilisation</vt:lpstr>
      <vt:lpstr>    Archives du projet </vt:lpstr>
    </vt:vector>
  </TitlesOfParts>
  <Company>CFF IT-F</Company>
  <LinksUpToDate>false</LinksUpToDate>
  <CharactersWithSpaces>10959</CharactersWithSpaces>
  <SharedDoc>false</SharedDoc>
  <HLinks>
    <vt:vector size="180" baseType="variant">
      <vt:variant>
        <vt:i4>1310773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_Toc279067830</vt:lpwstr>
      </vt:variant>
      <vt:variant>
        <vt:i4>1376309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_Toc279067829</vt:lpwstr>
      </vt:variant>
      <vt:variant>
        <vt:i4>1376309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_Toc279067828</vt:lpwstr>
      </vt:variant>
      <vt:variant>
        <vt:i4>1376309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_Toc279067827</vt:lpwstr>
      </vt:variant>
      <vt:variant>
        <vt:i4>1376309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_Toc279067826</vt:lpwstr>
      </vt:variant>
      <vt:variant>
        <vt:i4>1376309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_Toc279067825</vt:lpwstr>
      </vt:variant>
      <vt:variant>
        <vt:i4>1376309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_Toc279067824</vt:lpwstr>
      </vt:variant>
      <vt:variant>
        <vt:i4>1376309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_Toc279067823</vt:lpwstr>
      </vt:variant>
      <vt:variant>
        <vt:i4>1376309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_Toc279067822</vt:lpwstr>
      </vt:variant>
      <vt:variant>
        <vt:i4>1376309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_Toc279067821</vt:lpwstr>
      </vt:variant>
      <vt:variant>
        <vt:i4>1376309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_Toc279067820</vt:lpwstr>
      </vt:variant>
      <vt:variant>
        <vt:i4>1441845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_Toc279067819</vt:lpwstr>
      </vt:variant>
      <vt:variant>
        <vt:i4>1441845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_Toc279067818</vt:lpwstr>
      </vt:variant>
      <vt:variant>
        <vt:i4>1441845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_Toc279067817</vt:lpwstr>
      </vt:variant>
      <vt:variant>
        <vt:i4>1441845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_Toc279067816</vt:lpwstr>
      </vt:variant>
      <vt:variant>
        <vt:i4>1441845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_Toc279067815</vt:lpwstr>
      </vt:variant>
      <vt:variant>
        <vt:i4>1441845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_Toc279067814</vt:lpwstr>
      </vt:variant>
      <vt:variant>
        <vt:i4>1441845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_Toc279067813</vt:lpwstr>
      </vt:variant>
      <vt:variant>
        <vt:i4>1441845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_Toc279067812</vt:lpwstr>
      </vt:variant>
      <vt:variant>
        <vt:i4>1441845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_Toc279067811</vt:lpwstr>
      </vt:variant>
      <vt:variant>
        <vt:i4>1441845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_Toc279067810</vt:lpwstr>
      </vt:variant>
      <vt:variant>
        <vt:i4>1507381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_Toc279067809</vt:lpwstr>
      </vt:variant>
      <vt:variant>
        <vt:i4>1507381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_Toc279067808</vt:lpwstr>
      </vt:variant>
      <vt:variant>
        <vt:i4>1507381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_Toc279067807</vt:lpwstr>
      </vt:variant>
      <vt:variant>
        <vt:i4>1507381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_Toc279067806</vt:lpwstr>
      </vt:variant>
      <vt:variant>
        <vt:i4>1507381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_Toc279067805</vt:lpwstr>
      </vt:variant>
      <vt:variant>
        <vt:i4>1507381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_Toc279067804</vt:lpwstr>
      </vt:variant>
      <vt:variant>
        <vt:i4>1507381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_Toc279067803</vt:lpwstr>
      </vt:variant>
      <vt:variant>
        <vt:i4>1507381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_Toc279067802</vt:lpwstr>
      </vt:variant>
      <vt:variant>
        <vt:i4>1507381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_Toc279067801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Maël Gétain</dc:creator>
  <cp:keywords/>
  <dc:description/>
  <cp:lastModifiedBy>Maël Gétain</cp:lastModifiedBy>
  <cp:revision>5</cp:revision>
  <cp:lastPrinted>2022-11-14T07:24:00Z</cp:lastPrinted>
  <dcterms:created xsi:type="dcterms:W3CDTF">2022-11-14T07:23:00Z</dcterms:created>
  <dcterms:modified xsi:type="dcterms:W3CDTF">2022-11-14T07:33:00Z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diaServiceImageTags">
    <vt:lpwstr/>
  </property>
  <property fmtid="{D5CDD505-2E9C-101B-9397-08002B2CF9AE}" pid="3" name="ContentTypeId">
    <vt:lpwstr>0x010100E529CC47EA4E614CBF50FAFAB9B8F32B</vt:lpwstr>
  </property>
</Properties>
</file>